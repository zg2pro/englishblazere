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8D" w:rsidRPr="00EB4A1A" w:rsidRDefault="008F558D" w:rsidP="00DC6376">
      <w:pPr>
        <w:pStyle w:val="CVPolicedebase"/>
      </w:pPr>
    </w:p>
    <w:p w:rsidR="008404EA" w:rsidRPr="00EB4A1A" w:rsidRDefault="00F53999" w:rsidP="000D296C">
      <w:pPr>
        <w:pStyle w:val="CVNomPrnom"/>
        <w:tabs>
          <w:tab w:val="center" w:pos="4536"/>
        </w:tabs>
      </w:pPr>
      <w:r w:rsidRPr="00EB4A1A">
        <w:tab/>
      </w:r>
      <w:bookmarkStart w:id="0" w:name="PRENOM"/>
      <w:r w:rsidR="00117F73">
        <w:t>Grégory</w:t>
      </w:r>
      <w:bookmarkEnd w:id="0"/>
      <w:r w:rsidR="008404EA" w:rsidRPr="00EB4A1A">
        <w:t xml:space="preserve"> </w:t>
      </w:r>
      <w:bookmarkStart w:id="1" w:name="NOM"/>
      <w:r w:rsidR="00117F73">
        <w:t>ANNE</w:t>
      </w:r>
      <w:bookmarkEnd w:id="1"/>
      <w:r w:rsidR="008404EA" w:rsidRPr="00EB4A1A">
        <w:tab/>
      </w:r>
      <w:bookmarkStart w:id="2" w:name="INITIALES"/>
      <w:r w:rsidR="00117F73">
        <w:rPr>
          <w:bCs/>
          <w:vanish/>
        </w:rPr>
        <w:t>GA</w:t>
      </w:r>
      <w:bookmarkEnd w:id="2"/>
      <w:r w:rsidR="008404EA" w:rsidRPr="00EB4A1A">
        <w:rPr>
          <w:bCs/>
        </w:rPr>
        <w:t xml:space="preserve"> </w:t>
      </w:r>
      <w:bookmarkStart w:id="3" w:name="TITREPERS"/>
      <w:r w:rsidR="00117F73">
        <w:rPr>
          <w:bCs/>
          <w:vanish/>
        </w:rPr>
        <w:t>Monsieur</w:t>
      </w:r>
      <w:bookmarkEnd w:id="3"/>
    </w:p>
    <w:p w:rsidR="008F558D" w:rsidRPr="00EB4A1A" w:rsidRDefault="008F558D" w:rsidP="008404EA">
      <w:pPr>
        <w:pStyle w:val="CVNomPrnom"/>
      </w:pPr>
    </w:p>
    <w:tbl>
      <w:tblPr>
        <w:tblW w:w="7513" w:type="dxa"/>
        <w:tblInd w:w="921" w:type="dxa"/>
        <w:tblBorders>
          <w:top w:val="single" w:sz="4" w:space="0" w:color="993366"/>
          <w:left w:val="single" w:sz="4" w:space="0" w:color="993366"/>
          <w:bottom w:val="single" w:sz="4" w:space="0" w:color="993366"/>
          <w:right w:val="single" w:sz="4" w:space="0" w:color="993366"/>
          <w:insideH w:val="single" w:sz="4" w:space="0" w:color="993366"/>
          <w:insideV w:val="single" w:sz="4" w:space="0" w:color="993366"/>
        </w:tblBorders>
        <w:shd w:val="solid" w:color="993366" w:fill="99336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3"/>
      </w:tblGrid>
      <w:tr w:rsidR="00A973ED" w:rsidRPr="00EB4A1A" w:rsidTr="00A973ED">
        <w:tc>
          <w:tcPr>
            <w:tcW w:w="7513" w:type="dxa"/>
            <w:shd w:val="solid" w:color="993366" w:fill="993366"/>
          </w:tcPr>
          <w:p w:rsidR="008F558D" w:rsidRPr="00EB4A1A" w:rsidRDefault="008F558D" w:rsidP="000D296C">
            <w:pPr>
              <w:pStyle w:val="StyleCVFonctionExprienceBlanc"/>
            </w:pPr>
            <w:r w:rsidRPr="00EB4A1A">
              <w:t>Ingénieur d’étude et de développement</w:t>
            </w:r>
            <w:r w:rsidRPr="00EB4A1A">
              <w:br w:type="textWrapping" w:clear="all"/>
              <w:t>Chef de projet junior</w:t>
            </w:r>
            <w:r w:rsidRPr="00EB4A1A">
              <w:br/>
            </w:r>
            <w:bookmarkStart w:id="4" w:name="EXPERIENCE"/>
            <w:r w:rsidR="00117F73">
              <w:t>4</w:t>
            </w:r>
            <w:bookmarkEnd w:id="4"/>
            <w:r w:rsidRPr="00EB4A1A">
              <w:t xml:space="preserve"> an</w:t>
            </w:r>
            <w:bookmarkStart w:id="5" w:name="EXPEPLURIEL"/>
            <w:r w:rsidRPr="00EB4A1A">
              <w:t>s</w:t>
            </w:r>
            <w:bookmarkEnd w:id="5"/>
            <w:r w:rsidRPr="00EB4A1A">
              <w:t xml:space="preserve"> d’expérience</w:t>
            </w:r>
          </w:p>
        </w:tc>
      </w:tr>
    </w:tbl>
    <w:p w:rsidR="008F558D" w:rsidRPr="00EB4A1A" w:rsidRDefault="008F558D" w:rsidP="008404EA">
      <w:pPr>
        <w:pStyle w:val="CVNomPrnom"/>
      </w:pPr>
    </w:p>
    <w:p w:rsidR="008F558D" w:rsidRPr="00EB4A1A" w:rsidRDefault="008404EA" w:rsidP="008404EA">
      <w:pPr>
        <w:pStyle w:val="CVTitreSection"/>
      </w:pPr>
      <w:r w:rsidRPr="00EB4A1A">
        <w:t>Compétences technologiques</w:t>
      </w:r>
    </w:p>
    <w:p w:rsidR="008F558D" w:rsidRPr="00EB4A1A" w:rsidRDefault="008F558D" w:rsidP="008404EA">
      <w:pPr>
        <w:pStyle w:val="CVNomPrnom"/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6876"/>
      </w:tblGrid>
      <w:tr w:rsidR="007D57C3" w:rsidRPr="00EB4A1A" w:rsidTr="0035725A">
        <w:trPr>
          <w:trHeight w:val="454"/>
        </w:trPr>
        <w:tc>
          <w:tcPr>
            <w:tcW w:w="1913" w:type="dxa"/>
          </w:tcPr>
          <w:p w:rsidR="007D57C3" w:rsidRPr="00EB4A1A" w:rsidRDefault="0035725A" w:rsidP="0035725A">
            <w:pPr>
              <w:pStyle w:val="CVKInfoTitre"/>
            </w:pPr>
            <w:r w:rsidRPr="00EB4A1A">
              <w:t>Programmation</w:t>
            </w:r>
          </w:p>
        </w:tc>
        <w:tc>
          <w:tcPr>
            <w:tcW w:w="6876" w:type="dxa"/>
          </w:tcPr>
          <w:p w:rsidR="007D57C3" w:rsidRPr="00EB4A1A" w:rsidRDefault="0035725A" w:rsidP="00F84FC3">
            <w:pPr>
              <w:pStyle w:val="CVKInfoDescription"/>
            </w:pPr>
            <w:r w:rsidRPr="00EB4A1A">
              <w:t>Java / J2EE (</w:t>
            </w:r>
            <w:r w:rsidR="00F84FC3" w:rsidRPr="00F84FC3">
              <w:t>GlassFish</w:t>
            </w:r>
            <w:r w:rsidR="00F84FC3">
              <w:t>,</w:t>
            </w:r>
            <w:r w:rsidR="00F84FC3" w:rsidRPr="00F84FC3">
              <w:t xml:space="preserve"> JBoss, Tomcat, </w:t>
            </w:r>
            <w:r w:rsidRPr="00EB4A1A">
              <w:t>JDBC, JUnit, RMI, JMS, JPA, EJB</w:t>
            </w:r>
            <w:r w:rsidR="00302CDE">
              <w:t xml:space="preserve">3, CORBA), </w:t>
            </w:r>
            <w:r w:rsidR="000F197F" w:rsidRPr="00FA016F">
              <w:t>Spring</w:t>
            </w:r>
            <w:r w:rsidR="00C30D3A">
              <w:t xml:space="preserve"> MVC</w:t>
            </w:r>
            <w:r w:rsidR="00F84FC3">
              <w:t>,</w:t>
            </w:r>
            <w:r w:rsidR="000F197F" w:rsidRPr="00FA016F">
              <w:t xml:space="preserve"> Hibernate,</w:t>
            </w:r>
            <w:r w:rsidR="000F197F" w:rsidRPr="00EB4A1A">
              <w:t xml:space="preserve"> </w:t>
            </w:r>
            <w:r w:rsidRPr="00EB4A1A">
              <w:t>Javascript</w:t>
            </w:r>
            <w:r w:rsidR="00F84FC3">
              <w:t xml:space="preserve"> (</w:t>
            </w:r>
            <w:r w:rsidR="00F84FC3" w:rsidRPr="00EB4A1A">
              <w:t>AJAX</w:t>
            </w:r>
            <w:r w:rsidR="00F84FC3">
              <w:t xml:space="preserve">, JQuery, Bootstrap) </w:t>
            </w:r>
            <w:r w:rsidRPr="00EB4A1A">
              <w:t>, XHTML, CSS</w:t>
            </w:r>
            <w:r w:rsidR="00302CDE" w:rsidRPr="00EB4A1A">
              <w:t>, HTML5, XML, XSL, XSP, XQuery</w:t>
            </w:r>
            <w:r w:rsidRPr="00EB4A1A">
              <w:t xml:space="preserve">, PHP, ActionScript, Awt/Swing, </w:t>
            </w:r>
            <w:r w:rsidR="00302CDE" w:rsidRPr="00EB4A1A">
              <w:t xml:space="preserve">C/C++, </w:t>
            </w:r>
            <w:r w:rsidRPr="00EB4A1A">
              <w:t>Gtk+, Tcl/Tk, SDL, OpenGL, Bash, Tcsh, Perl</w:t>
            </w:r>
          </w:p>
        </w:tc>
      </w:tr>
      <w:tr w:rsidR="007D57C3" w:rsidRPr="000179A3" w:rsidTr="0035725A">
        <w:trPr>
          <w:trHeight w:val="454"/>
        </w:trPr>
        <w:tc>
          <w:tcPr>
            <w:tcW w:w="1913" w:type="dxa"/>
          </w:tcPr>
          <w:p w:rsidR="007D57C3" w:rsidRPr="00EB4A1A" w:rsidRDefault="0035725A" w:rsidP="0035725A">
            <w:pPr>
              <w:pStyle w:val="CVKInfoTitre"/>
            </w:pPr>
            <w:r w:rsidRPr="00EB4A1A">
              <w:t>IDE</w:t>
            </w:r>
          </w:p>
        </w:tc>
        <w:tc>
          <w:tcPr>
            <w:tcW w:w="6876" w:type="dxa"/>
          </w:tcPr>
          <w:p w:rsidR="007D57C3" w:rsidRPr="006A7F5F" w:rsidRDefault="0035725A" w:rsidP="00F84FC3">
            <w:pPr>
              <w:pStyle w:val="CVKInfoDescription"/>
              <w:rPr>
                <w:lang w:val="en-US"/>
              </w:rPr>
            </w:pPr>
            <w:r w:rsidRPr="006A7F5F">
              <w:rPr>
                <w:lang w:val="en-US"/>
              </w:rPr>
              <w:t>Ant, Maven</w:t>
            </w:r>
            <w:r w:rsidR="00F84FC3">
              <w:rPr>
                <w:lang w:val="en-US"/>
              </w:rPr>
              <w:t>, Cocoon</w:t>
            </w:r>
            <w:r w:rsidRPr="006A7F5F">
              <w:rPr>
                <w:lang w:val="en-US"/>
              </w:rPr>
              <w:t>, Eclipse, NetBeans, WinDev, Oxygen, Outils UML</w:t>
            </w:r>
            <w:r w:rsidR="00F84FC3">
              <w:rPr>
                <w:lang w:val="en-US"/>
              </w:rPr>
              <w:t>, SVN, Jenkins, Selenium, Testlink, Mantis</w:t>
            </w:r>
          </w:p>
        </w:tc>
      </w:tr>
      <w:tr w:rsidR="007D57C3" w:rsidRPr="00EB4A1A" w:rsidTr="0035725A">
        <w:trPr>
          <w:trHeight w:val="454"/>
        </w:trPr>
        <w:tc>
          <w:tcPr>
            <w:tcW w:w="1913" w:type="dxa"/>
          </w:tcPr>
          <w:p w:rsidR="007D57C3" w:rsidRPr="00EB4A1A" w:rsidRDefault="0035725A" w:rsidP="0035725A">
            <w:pPr>
              <w:pStyle w:val="CVKInfoTitre"/>
            </w:pPr>
            <w:r w:rsidRPr="00EB4A1A">
              <w:t>SGBD</w:t>
            </w:r>
          </w:p>
        </w:tc>
        <w:tc>
          <w:tcPr>
            <w:tcW w:w="6876" w:type="dxa"/>
          </w:tcPr>
          <w:p w:rsidR="007D57C3" w:rsidRPr="00EB4A1A" w:rsidRDefault="00302CDE" w:rsidP="00302CDE">
            <w:pPr>
              <w:pStyle w:val="CVKInfoDescription"/>
            </w:pPr>
            <w:r w:rsidRPr="00EB4A1A">
              <w:t xml:space="preserve">Oracle, </w:t>
            </w:r>
            <w:r w:rsidR="0035725A" w:rsidRPr="00EB4A1A">
              <w:t>PostgreSQL, MySQL, Ms SQL Server</w:t>
            </w:r>
            <w:r>
              <w:t>,</w:t>
            </w:r>
            <w:r w:rsidRPr="00EB4A1A">
              <w:t xml:space="preserve"> SQL, PL/SQL</w:t>
            </w:r>
            <w:r w:rsidR="000F197F">
              <w:t>, TALEND</w:t>
            </w:r>
          </w:p>
        </w:tc>
      </w:tr>
      <w:tr w:rsidR="0035725A" w:rsidRPr="00EB4A1A" w:rsidTr="007625EA">
        <w:trPr>
          <w:trHeight w:val="454"/>
        </w:trPr>
        <w:tc>
          <w:tcPr>
            <w:tcW w:w="1913" w:type="dxa"/>
          </w:tcPr>
          <w:p w:rsidR="0035725A" w:rsidRPr="00EB4A1A" w:rsidRDefault="0035725A" w:rsidP="007625EA">
            <w:pPr>
              <w:pStyle w:val="CVKInfoTitre"/>
            </w:pPr>
            <w:r w:rsidRPr="00EB4A1A">
              <w:t>Génie Logiciel</w:t>
            </w:r>
          </w:p>
        </w:tc>
        <w:tc>
          <w:tcPr>
            <w:tcW w:w="6876" w:type="dxa"/>
          </w:tcPr>
          <w:p w:rsidR="0035725A" w:rsidRPr="00EB4A1A" w:rsidRDefault="0035725A" w:rsidP="007625EA">
            <w:pPr>
              <w:pStyle w:val="CVKInfoDescription"/>
            </w:pPr>
            <w:r w:rsidRPr="00EB4A1A">
              <w:t>Solutioning, Spécification SADT/SART, Conception UML, Architectures Logicielles, Systèmes temps-réél, Gestion de projet, Qualité, CASE, Interfaces Homme-Machine, Algorithmique et Complexité</w:t>
            </w:r>
          </w:p>
        </w:tc>
      </w:tr>
      <w:tr w:rsidR="007D57C3" w:rsidRPr="00EB4A1A" w:rsidTr="0035725A">
        <w:trPr>
          <w:trHeight w:val="454"/>
        </w:trPr>
        <w:tc>
          <w:tcPr>
            <w:tcW w:w="1913" w:type="dxa"/>
          </w:tcPr>
          <w:p w:rsidR="007D57C3" w:rsidRPr="00EB4A1A" w:rsidRDefault="0035725A" w:rsidP="0035725A">
            <w:pPr>
              <w:pStyle w:val="CVKInfoTitre"/>
            </w:pPr>
            <w:r w:rsidRPr="00EB4A1A">
              <w:t>Systèmes d'Exploitation</w:t>
            </w:r>
          </w:p>
        </w:tc>
        <w:tc>
          <w:tcPr>
            <w:tcW w:w="6876" w:type="dxa"/>
          </w:tcPr>
          <w:p w:rsidR="007D57C3" w:rsidRPr="00EB4A1A" w:rsidRDefault="0035725A" w:rsidP="00F84FC3">
            <w:pPr>
              <w:pStyle w:val="CVKInfoDescription"/>
            </w:pPr>
            <w:r w:rsidRPr="00EB4A1A">
              <w:t>Linux, Windows</w:t>
            </w:r>
          </w:p>
        </w:tc>
      </w:tr>
    </w:tbl>
    <w:p w:rsidR="008F558D" w:rsidRPr="00EB4A1A" w:rsidRDefault="008404EA" w:rsidP="008404EA">
      <w:pPr>
        <w:pStyle w:val="CVTitreSection"/>
      </w:pPr>
      <w:r w:rsidRPr="00EB4A1A">
        <w:t>Parcours éducatif et Formation</w:t>
      </w:r>
    </w:p>
    <w:p w:rsidR="008F558D" w:rsidRPr="00EB4A1A" w:rsidRDefault="008F558D" w:rsidP="008404EA">
      <w:pPr>
        <w:pStyle w:val="CVNomPrnom"/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088"/>
      </w:tblGrid>
      <w:tr w:rsidR="0053527E" w:rsidRPr="00EB4A1A" w:rsidTr="00516B9F">
        <w:trPr>
          <w:trHeight w:val="680"/>
        </w:trPr>
        <w:tc>
          <w:tcPr>
            <w:tcW w:w="1701" w:type="dxa"/>
          </w:tcPr>
          <w:p w:rsidR="0053527E" w:rsidRPr="00EB4A1A" w:rsidRDefault="0053527E" w:rsidP="0053527E">
            <w:pPr>
              <w:pStyle w:val="CVFormationTitre"/>
            </w:pPr>
            <w:r w:rsidRPr="00EB4A1A">
              <w:t>20</w:t>
            </w:r>
            <w:r>
              <w:t>13</w:t>
            </w:r>
          </w:p>
        </w:tc>
        <w:tc>
          <w:tcPr>
            <w:tcW w:w="7088" w:type="dxa"/>
          </w:tcPr>
          <w:p w:rsidR="0053527E" w:rsidRPr="00EB4A1A" w:rsidRDefault="0053527E" w:rsidP="0053527E">
            <w:pPr>
              <w:pStyle w:val="CVFormationTitre"/>
            </w:pPr>
            <w:r>
              <w:t>Formation Méthode agile SCRUM - ORSYS</w:t>
            </w:r>
          </w:p>
        </w:tc>
      </w:tr>
      <w:tr w:rsidR="008F558D" w:rsidRPr="00EB4A1A" w:rsidTr="00D15ECA">
        <w:trPr>
          <w:trHeight w:val="680"/>
        </w:trPr>
        <w:tc>
          <w:tcPr>
            <w:tcW w:w="1701" w:type="dxa"/>
          </w:tcPr>
          <w:p w:rsidR="008F558D" w:rsidRPr="00EB4A1A" w:rsidRDefault="007D57C3" w:rsidP="002701B3">
            <w:pPr>
              <w:pStyle w:val="CVFormationTitre"/>
            </w:pPr>
            <w:r w:rsidRPr="00EB4A1A">
              <w:t>2009</w:t>
            </w:r>
          </w:p>
        </w:tc>
        <w:tc>
          <w:tcPr>
            <w:tcW w:w="7088" w:type="dxa"/>
          </w:tcPr>
          <w:p w:rsidR="008F558D" w:rsidRPr="00EB4A1A" w:rsidRDefault="00954882" w:rsidP="007D57C3">
            <w:pPr>
              <w:pStyle w:val="CVFormationTitre"/>
            </w:pPr>
            <w:r>
              <w:t>Master 2 Sci</w:t>
            </w:r>
            <w:r w:rsidR="007D57C3" w:rsidRPr="00EB4A1A">
              <w:t>ences de l’Information et des Systèmes</w:t>
            </w:r>
            <w:r w:rsidR="007D57C3" w:rsidRPr="00EB4A1A">
              <w:br/>
              <w:t>Spécialité Génie Logiciel, Université Aix-Marseille III</w:t>
            </w:r>
          </w:p>
        </w:tc>
      </w:tr>
      <w:tr w:rsidR="008F558D" w:rsidRPr="00EB4A1A" w:rsidTr="00D15ECA">
        <w:trPr>
          <w:trHeight w:val="435"/>
        </w:trPr>
        <w:tc>
          <w:tcPr>
            <w:tcW w:w="1701" w:type="dxa"/>
          </w:tcPr>
          <w:p w:rsidR="008F558D" w:rsidRPr="00EB4A1A" w:rsidRDefault="007D57C3" w:rsidP="008404EA">
            <w:pPr>
              <w:pStyle w:val="CVFormationTitre"/>
            </w:pPr>
            <w:r w:rsidRPr="00EB4A1A">
              <w:t>2007</w:t>
            </w:r>
          </w:p>
        </w:tc>
        <w:tc>
          <w:tcPr>
            <w:tcW w:w="7088" w:type="dxa"/>
          </w:tcPr>
          <w:p w:rsidR="008F558D" w:rsidRPr="00EB4A1A" w:rsidRDefault="007D57C3" w:rsidP="007D57C3">
            <w:pPr>
              <w:pStyle w:val="CVFormationTitre"/>
            </w:pPr>
            <w:r w:rsidRPr="00EB4A1A">
              <w:t>Licence 3 Sciences et Technologies</w:t>
            </w:r>
            <w:r w:rsidRPr="00EB4A1A">
              <w:br/>
              <w:t>Université de Toulon et du Var</w:t>
            </w:r>
          </w:p>
        </w:tc>
      </w:tr>
    </w:tbl>
    <w:p w:rsidR="008F558D" w:rsidRPr="00EB4A1A" w:rsidRDefault="008F558D" w:rsidP="008404EA">
      <w:pPr>
        <w:pStyle w:val="CVTitreSection"/>
      </w:pPr>
      <w:r w:rsidRPr="00EB4A1A">
        <w:t>L</w:t>
      </w:r>
      <w:r w:rsidR="008404EA" w:rsidRPr="00EB4A1A">
        <w:t>angues</w:t>
      </w:r>
    </w:p>
    <w:p w:rsidR="008F558D" w:rsidRPr="00EB4A1A" w:rsidRDefault="008F558D" w:rsidP="008404EA">
      <w:pPr>
        <w:pStyle w:val="CVNomPrnom"/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088"/>
      </w:tblGrid>
      <w:tr w:rsidR="008F558D" w:rsidRPr="00EB4A1A" w:rsidTr="00D15ECA">
        <w:trPr>
          <w:trHeight w:val="345"/>
        </w:trPr>
        <w:tc>
          <w:tcPr>
            <w:tcW w:w="1701" w:type="dxa"/>
          </w:tcPr>
          <w:p w:rsidR="008F558D" w:rsidRPr="00EB4A1A" w:rsidRDefault="008F558D" w:rsidP="008404EA">
            <w:pPr>
              <w:pStyle w:val="CVLangue"/>
            </w:pPr>
            <w:r w:rsidRPr="00EB4A1A">
              <w:t>Anglais</w:t>
            </w:r>
          </w:p>
        </w:tc>
        <w:tc>
          <w:tcPr>
            <w:tcW w:w="7088" w:type="dxa"/>
          </w:tcPr>
          <w:p w:rsidR="008F558D" w:rsidRPr="00EB4A1A" w:rsidRDefault="007D57C3" w:rsidP="007D57C3">
            <w:pPr>
              <w:pStyle w:val="CVLangue"/>
            </w:pPr>
            <w:r w:rsidRPr="00EB4A1A">
              <w:t>Lu, écrit, parlé. Pratique journalière</w:t>
            </w:r>
          </w:p>
        </w:tc>
      </w:tr>
      <w:tr w:rsidR="007D57C3" w:rsidRPr="00EB4A1A" w:rsidTr="00BE69B3">
        <w:tc>
          <w:tcPr>
            <w:tcW w:w="1701" w:type="dxa"/>
          </w:tcPr>
          <w:p w:rsidR="007D57C3" w:rsidRPr="00EB4A1A" w:rsidRDefault="007D57C3" w:rsidP="00BE69B3">
            <w:pPr>
              <w:pStyle w:val="CVLangue"/>
            </w:pPr>
            <w:r w:rsidRPr="00EB4A1A">
              <w:t>Espagnol</w:t>
            </w:r>
          </w:p>
        </w:tc>
        <w:tc>
          <w:tcPr>
            <w:tcW w:w="7088" w:type="dxa"/>
          </w:tcPr>
          <w:p w:rsidR="007D57C3" w:rsidRPr="00EB4A1A" w:rsidRDefault="007D57C3" w:rsidP="00BE69B3">
            <w:pPr>
              <w:pStyle w:val="CVLangue"/>
            </w:pPr>
            <w:r w:rsidRPr="00EB4A1A">
              <w:t>Notions</w:t>
            </w:r>
          </w:p>
        </w:tc>
      </w:tr>
      <w:tr w:rsidR="008F558D" w:rsidRPr="00EB4A1A" w:rsidTr="00D15ECA">
        <w:tc>
          <w:tcPr>
            <w:tcW w:w="1701" w:type="dxa"/>
          </w:tcPr>
          <w:p w:rsidR="008F558D" w:rsidRPr="00EB4A1A" w:rsidRDefault="007D57C3" w:rsidP="008404EA">
            <w:pPr>
              <w:pStyle w:val="CVLangue"/>
            </w:pPr>
            <w:r w:rsidRPr="00EB4A1A">
              <w:t>Vietnamien</w:t>
            </w:r>
          </w:p>
        </w:tc>
        <w:tc>
          <w:tcPr>
            <w:tcW w:w="7088" w:type="dxa"/>
          </w:tcPr>
          <w:p w:rsidR="008F558D" w:rsidRPr="00EB4A1A" w:rsidRDefault="007D57C3" w:rsidP="002701B3">
            <w:pPr>
              <w:pStyle w:val="CVLangue"/>
            </w:pPr>
            <w:r w:rsidRPr="00EB4A1A">
              <w:t>Notions</w:t>
            </w:r>
          </w:p>
        </w:tc>
      </w:tr>
    </w:tbl>
    <w:p w:rsidR="008F558D" w:rsidRPr="00EB4A1A" w:rsidRDefault="00A15AB8" w:rsidP="008404EA">
      <w:pPr>
        <w:pStyle w:val="CVTitreSectionExpriencePro"/>
      </w:pPr>
      <w:r w:rsidRPr="00EB4A1A">
        <w:lastRenderedPageBreak/>
        <w:t>Parcours professionnel</w:t>
      </w:r>
    </w:p>
    <w:p w:rsidR="008F558D" w:rsidRPr="00EB4A1A" w:rsidRDefault="008404EA" w:rsidP="00C364D2">
      <w:pPr>
        <w:pStyle w:val="CVSocit"/>
        <w:rPr>
          <w:smallCaps/>
        </w:rPr>
      </w:pPr>
      <w:r w:rsidRPr="00EB4A1A">
        <w:t>De</w:t>
      </w:r>
      <w:r w:rsidR="008F558D" w:rsidRPr="00EB4A1A">
        <w:t xml:space="preserve"> </w:t>
      </w:r>
      <w:r w:rsidR="00B24859" w:rsidRPr="00EB4A1A">
        <w:t>01/2012</w:t>
      </w:r>
      <w:r w:rsidR="008F558D" w:rsidRPr="00EB4A1A">
        <w:t xml:space="preserve"> à ce jour</w:t>
      </w:r>
      <w:r w:rsidR="008F558D" w:rsidRPr="00EB4A1A">
        <w:tab/>
      </w:r>
      <w:r w:rsidR="00B24859" w:rsidRPr="00EB4A1A">
        <w:t>APTEA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670"/>
      </w:tblGrid>
      <w:tr w:rsidR="000179A3" w:rsidRPr="00B20D78" w:rsidTr="007A0EEF">
        <w:trPr>
          <w:trHeight w:val="567"/>
        </w:trPr>
        <w:tc>
          <w:tcPr>
            <w:tcW w:w="3402" w:type="dxa"/>
            <w:vAlign w:val="center"/>
          </w:tcPr>
          <w:p w:rsidR="000179A3" w:rsidRPr="00B20D78" w:rsidRDefault="000179A3" w:rsidP="007A0EEF">
            <w:pPr>
              <w:pStyle w:val="CVDate"/>
              <w:rPr>
                <w:rFonts w:cs="Segoe UI"/>
              </w:rPr>
            </w:pPr>
            <w:r w:rsidRPr="00B20D78">
              <w:rPr>
                <w:rFonts w:cs="Segoe UI"/>
              </w:rPr>
              <w:t>Depuis 0</w:t>
            </w:r>
            <w:r>
              <w:rPr>
                <w:rFonts w:cs="Segoe UI"/>
              </w:rPr>
              <w:t>3</w:t>
            </w:r>
            <w:r w:rsidRPr="00B20D78">
              <w:rPr>
                <w:rFonts w:cs="Segoe UI"/>
              </w:rPr>
              <w:t>/201</w:t>
            </w:r>
            <w:r>
              <w:rPr>
                <w:rFonts w:cs="Segoe UI"/>
              </w:rPr>
              <w:t>4</w:t>
            </w:r>
            <w:r w:rsidRPr="00B20D78">
              <w:rPr>
                <w:rFonts w:cs="Segoe UI"/>
              </w:rPr>
              <w:br/>
            </w:r>
            <w:r>
              <w:rPr>
                <w:rFonts w:cs="Segoe UI"/>
              </w:rPr>
              <w:t>STIF</w:t>
            </w:r>
          </w:p>
        </w:tc>
        <w:tc>
          <w:tcPr>
            <w:tcW w:w="5670" w:type="dxa"/>
            <w:vAlign w:val="center"/>
          </w:tcPr>
          <w:p w:rsidR="000179A3" w:rsidRPr="00B20D78" w:rsidRDefault="000179A3" w:rsidP="007A0EEF">
            <w:pPr>
              <w:pStyle w:val="CVRle"/>
              <w:rPr>
                <w:rFonts w:cs="Segoe UI"/>
              </w:rPr>
            </w:pPr>
            <w:r w:rsidRPr="00B20D78">
              <w:rPr>
                <w:rFonts w:cs="Segoe UI"/>
              </w:rPr>
              <w:t xml:space="preserve">Chef de projet </w:t>
            </w:r>
            <w:r>
              <w:rPr>
                <w:rFonts w:cs="Segoe UI"/>
              </w:rPr>
              <w:br/>
            </w:r>
            <w:r w:rsidRPr="00B20D78">
              <w:rPr>
                <w:rFonts w:cs="Segoe UI"/>
              </w:rPr>
              <w:t xml:space="preserve">Projet </w:t>
            </w:r>
            <w:r>
              <w:rPr>
                <w:rFonts w:cs="Segoe UI"/>
              </w:rPr>
              <w:t>Gestion de patrimoine</w:t>
            </w:r>
          </w:p>
        </w:tc>
      </w:tr>
    </w:tbl>
    <w:p w:rsidR="000179A3" w:rsidRDefault="000179A3" w:rsidP="000179A3">
      <w:pPr>
        <w:pStyle w:val="CVMissionTche"/>
        <w:numPr>
          <w:ilvl w:val="0"/>
          <w:numId w:val="0"/>
        </w:numPr>
        <w:ind w:left="284"/>
        <w:jc w:val="both"/>
      </w:pPr>
      <w:r>
        <w:t xml:space="preserve">Réalisation pour le </w:t>
      </w:r>
      <w:r w:rsidRPr="00EC0532">
        <w:rPr>
          <w:b/>
        </w:rPr>
        <w:t>STIF</w:t>
      </w:r>
      <w:r>
        <w:t xml:space="preserve"> d’une application web de gestion de patrimoine foncier.</w:t>
      </w:r>
    </w:p>
    <w:p w:rsidR="000179A3" w:rsidRDefault="000179A3" w:rsidP="000179A3">
      <w:pPr>
        <w:pStyle w:val="CVMissionTche"/>
        <w:numPr>
          <w:ilvl w:val="0"/>
          <w:numId w:val="0"/>
        </w:numPr>
        <w:ind w:left="284"/>
        <w:jc w:val="both"/>
      </w:pPr>
      <w:r>
        <w:t>Dans une équipe de deux personnes, j’ai participé à :</w:t>
      </w:r>
    </w:p>
    <w:p w:rsidR="000179A3" w:rsidRDefault="000179A3" w:rsidP="000179A3">
      <w:pPr>
        <w:pStyle w:val="Paragraphedeliste"/>
        <w:numPr>
          <w:ilvl w:val="0"/>
          <w:numId w:val="20"/>
        </w:numPr>
        <w:spacing w:after="200" w:line="276" w:lineRule="auto"/>
        <w:ind w:left="851" w:hanging="283"/>
        <w:contextualSpacing/>
      </w:pPr>
      <w:r>
        <w:t>Élaboration des documents de spécifications technique et fonctionnelle.</w:t>
      </w:r>
    </w:p>
    <w:p w:rsidR="000179A3" w:rsidRDefault="000179A3" w:rsidP="000179A3">
      <w:pPr>
        <w:pStyle w:val="Paragraphedeliste"/>
        <w:numPr>
          <w:ilvl w:val="0"/>
          <w:numId w:val="20"/>
        </w:numPr>
        <w:spacing w:after="200" w:line="276" w:lineRule="auto"/>
        <w:ind w:left="851" w:hanging="283"/>
        <w:contextualSpacing/>
        <w:rPr>
          <w:lang w:val="en-US"/>
        </w:rPr>
      </w:pPr>
      <w:r w:rsidRPr="001C4AF2">
        <w:rPr>
          <w:lang w:val="en-US"/>
        </w:rPr>
        <w:t>M</w:t>
      </w:r>
      <w:r>
        <w:rPr>
          <w:lang w:val="en-US"/>
        </w:rPr>
        <w:t>odélisation UML.</w:t>
      </w:r>
    </w:p>
    <w:p w:rsidR="000179A3" w:rsidRDefault="000179A3" w:rsidP="000179A3">
      <w:pPr>
        <w:pStyle w:val="Paragraphedeliste"/>
        <w:numPr>
          <w:ilvl w:val="0"/>
          <w:numId w:val="20"/>
        </w:numPr>
        <w:spacing w:after="200" w:line="276" w:lineRule="auto"/>
        <w:ind w:left="851" w:hanging="283"/>
        <w:contextualSpacing/>
        <w:rPr>
          <w:lang w:val="en-US"/>
        </w:rPr>
      </w:pPr>
      <w:r>
        <w:rPr>
          <w:lang w:val="en-US"/>
        </w:rPr>
        <w:t>Implémentation.</w:t>
      </w:r>
    </w:p>
    <w:p w:rsidR="000179A3" w:rsidRDefault="000179A3" w:rsidP="000179A3">
      <w:pPr>
        <w:pStyle w:val="Paragraphedeliste"/>
        <w:numPr>
          <w:ilvl w:val="0"/>
          <w:numId w:val="20"/>
        </w:numPr>
        <w:spacing w:after="200" w:line="276" w:lineRule="auto"/>
        <w:ind w:left="851" w:hanging="283"/>
        <w:contextualSpacing/>
        <w:rPr>
          <w:lang w:val="en-US"/>
        </w:rPr>
      </w:pPr>
      <w:r>
        <w:rPr>
          <w:lang w:val="en-US"/>
        </w:rPr>
        <w:t>Test et validation</w:t>
      </w:r>
    </w:p>
    <w:p w:rsidR="000179A3" w:rsidRDefault="000179A3" w:rsidP="000179A3">
      <w:pPr>
        <w:pStyle w:val="Paragraphedeliste"/>
        <w:numPr>
          <w:ilvl w:val="0"/>
          <w:numId w:val="20"/>
        </w:numPr>
        <w:spacing w:after="200" w:line="276" w:lineRule="auto"/>
        <w:ind w:left="851" w:hanging="283"/>
        <w:contextualSpacing/>
        <w:rPr>
          <w:lang w:val="en-US"/>
        </w:rPr>
      </w:pPr>
      <w:r>
        <w:rPr>
          <w:lang w:val="en-US"/>
        </w:rPr>
        <w:t>Suivi du projet</w:t>
      </w:r>
    </w:p>
    <w:p w:rsidR="000179A3" w:rsidRDefault="000179A3" w:rsidP="000179A3">
      <w:pPr>
        <w:pStyle w:val="Paragraphedeliste"/>
        <w:numPr>
          <w:ilvl w:val="0"/>
          <w:numId w:val="20"/>
        </w:numPr>
        <w:spacing w:after="200" w:line="276" w:lineRule="auto"/>
        <w:ind w:left="851" w:hanging="283"/>
        <w:contextualSpacing/>
        <w:rPr>
          <w:lang w:val="en-US"/>
        </w:rPr>
      </w:pPr>
      <w:r>
        <w:rPr>
          <w:lang w:val="en-US"/>
        </w:rPr>
        <w:t>Interface avec l’hébergeur</w:t>
      </w:r>
    </w:p>
    <w:p w:rsidR="000179A3" w:rsidRPr="0082132C" w:rsidRDefault="000179A3" w:rsidP="000179A3">
      <w:pPr>
        <w:pStyle w:val="CVEnvironnementTechnique"/>
        <w:jc w:val="left"/>
        <w:rPr>
          <w:rFonts w:cs="Segoe UI"/>
          <w:lang w:val="en-US"/>
        </w:rPr>
      </w:pPr>
      <w:r w:rsidRPr="0082132C">
        <w:rPr>
          <w:rFonts w:cs="Segoe UI"/>
          <w:lang w:val="en-US"/>
        </w:rPr>
        <w:t>Technologies projet : Technologies projet :Java 8, Hibernate/JPA, Hibernate search, Spring (Spring MVC, Spring Security, Spring LDAP), iText, AngularJS, Arcgis API for Javascript, JUnit, serveur d’application tomcat8, outils IntelliJ, SVN, Maven, Jenkins, Mantis, PostreSQL, UML</w:t>
      </w:r>
    </w:p>
    <w:p w:rsidR="000179A3" w:rsidRPr="00B95BC4" w:rsidRDefault="000179A3" w:rsidP="000179A3">
      <w:pPr>
        <w:pStyle w:val="CVSparateur"/>
        <w:rPr>
          <w:rFonts w:cs="Segoe UI"/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670"/>
      </w:tblGrid>
      <w:tr w:rsidR="000179A3" w:rsidRPr="00EB4A1A" w:rsidTr="007A0EEF">
        <w:trPr>
          <w:trHeight w:val="567"/>
        </w:trPr>
        <w:tc>
          <w:tcPr>
            <w:tcW w:w="3402" w:type="dxa"/>
            <w:vAlign w:val="center"/>
          </w:tcPr>
          <w:p w:rsidR="000179A3" w:rsidRPr="00EB4A1A" w:rsidRDefault="000179A3" w:rsidP="000179A3">
            <w:pPr>
              <w:pStyle w:val="CVDate"/>
            </w:pPr>
            <w:r w:rsidRPr="00EB4A1A">
              <w:t>De 01/2012</w:t>
            </w:r>
            <w:r>
              <w:t xml:space="preserve"> à 03/2014</w:t>
            </w:r>
            <w:bookmarkStart w:id="6" w:name="_GoBack"/>
            <w:bookmarkEnd w:id="6"/>
            <w:r w:rsidRPr="00EB4A1A">
              <w:br/>
              <w:t>IRSN</w:t>
            </w:r>
          </w:p>
        </w:tc>
        <w:tc>
          <w:tcPr>
            <w:tcW w:w="5670" w:type="dxa"/>
            <w:vAlign w:val="center"/>
          </w:tcPr>
          <w:p w:rsidR="000179A3" w:rsidRPr="00EB4A1A" w:rsidRDefault="000179A3" w:rsidP="007A0EEF">
            <w:pPr>
              <w:pStyle w:val="CVRle"/>
            </w:pPr>
            <w:r w:rsidRPr="00EB4A1A">
              <w:t>Chef de projet fonctionnel &amp; Ingénieur d’études et développement Projet SIGIS</w:t>
            </w:r>
          </w:p>
        </w:tc>
      </w:tr>
    </w:tbl>
    <w:p w:rsidR="000179A3" w:rsidRDefault="000179A3" w:rsidP="000179A3">
      <w:pPr>
        <w:pStyle w:val="CVMissionDescription"/>
      </w:pPr>
      <w:r>
        <w:t>Refonte d’un</w:t>
      </w:r>
      <w:r w:rsidRPr="00F904EE">
        <w:t xml:space="preserve"> système informatique de gestion des demandes de détention et de distribution de sources de rayonnement, application réalisée il y a plus de 10 ans encore opérationnelle mais basée sur des technologies vieillissantes et non suffisamment ouvertes aux nouveaux acteurs du domaine</w:t>
      </w:r>
      <w:r w:rsidRPr="00EB4A1A">
        <w:t>.</w:t>
      </w:r>
    </w:p>
    <w:p w:rsidR="000179A3" w:rsidRPr="00EB4A1A" w:rsidRDefault="000179A3" w:rsidP="000179A3">
      <w:pPr>
        <w:pStyle w:val="CVMissionDescription"/>
      </w:pPr>
      <w:r>
        <w:t>Projet de 1800j/h au forfait</w:t>
      </w:r>
    </w:p>
    <w:p w:rsidR="000179A3" w:rsidRDefault="000179A3" w:rsidP="000179A3">
      <w:pPr>
        <w:pStyle w:val="CVMissionTche"/>
      </w:pPr>
      <w:r>
        <w:t>Leader référent au niveau des spécifications fonctionnelles (Product Owner).</w:t>
      </w:r>
    </w:p>
    <w:p w:rsidR="000179A3" w:rsidRDefault="000179A3" w:rsidP="000179A3">
      <w:pPr>
        <w:pStyle w:val="CVMissionTche"/>
      </w:pPr>
      <w:r>
        <w:t>Mise en place de l’architecture technique du projet.</w:t>
      </w:r>
    </w:p>
    <w:p w:rsidR="000179A3" w:rsidRDefault="000179A3" w:rsidP="000179A3">
      <w:pPr>
        <w:pStyle w:val="CVMissionTche"/>
      </w:pPr>
      <w:r>
        <w:t>Définition du modèle métier.</w:t>
      </w:r>
    </w:p>
    <w:p w:rsidR="000179A3" w:rsidRDefault="000179A3" w:rsidP="000179A3">
      <w:pPr>
        <w:pStyle w:val="CVMissionTche"/>
      </w:pPr>
      <w:r>
        <w:t>Conception et Développement de différents modules.</w:t>
      </w:r>
    </w:p>
    <w:p w:rsidR="000179A3" w:rsidRDefault="000179A3" w:rsidP="000179A3">
      <w:pPr>
        <w:pStyle w:val="CVMissionTche"/>
      </w:pPr>
      <w:r>
        <w:t>Mise en place de la signature électronique à l’aide de la solution Keynectis.</w:t>
      </w:r>
    </w:p>
    <w:p w:rsidR="000179A3" w:rsidRDefault="000179A3" w:rsidP="000179A3">
      <w:pPr>
        <w:pStyle w:val="CVMissionTche"/>
      </w:pPr>
      <w:r>
        <w:t>Définition et réalisation du plan de migration des données.</w:t>
      </w:r>
    </w:p>
    <w:p w:rsidR="000179A3" w:rsidRDefault="000179A3" w:rsidP="000179A3">
      <w:pPr>
        <w:pStyle w:val="CVMissionTche"/>
      </w:pPr>
      <w:r>
        <w:t>Encadrement de développeurs.</w:t>
      </w:r>
    </w:p>
    <w:p w:rsidR="000179A3" w:rsidRDefault="000179A3" w:rsidP="000179A3">
      <w:pPr>
        <w:pStyle w:val="CVMissionTche"/>
      </w:pPr>
      <w:r>
        <w:t>Interface client pour la mise en production et la gestion des anomalies.</w:t>
      </w:r>
    </w:p>
    <w:p w:rsidR="000179A3" w:rsidRDefault="000179A3" w:rsidP="000179A3">
      <w:pPr>
        <w:pStyle w:val="CVMissionTche"/>
      </w:pPr>
      <w:r>
        <w:t>Mise en place d el’environnement de test pour l’équipe de validation (Testlink et Selenium)</w:t>
      </w:r>
    </w:p>
    <w:p w:rsidR="000179A3" w:rsidRDefault="000179A3" w:rsidP="000179A3">
      <w:pPr>
        <w:pStyle w:val="CVMissionTche"/>
      </w:pPr>
      <w:r>
        <w:t>Accompagnement au changement et formations.</w:t>
      </w:r>
    </w:p>
    <w:tbl>
      <w:tblPr>
        <w:tblW w:w="8434" w:type="dxa"/>
        <w:tblInd w:w="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34"/>
      </w:tblGrid>
      <w:tr w:rsidR="000179A3" w:rsidRPr="000F197F" w:rsidTr="007A0EEF">
        <w:tc>
          <w:tcPr>
            <w:tcW w:w="8434" w:type="dxa"/>
          </w:tcPr>
          <w:p w:rsidR="000179A3" w:rsidRPr="004B5629" w:rsidRDefault="000179A3" w:rsidP="007A0EEF">
            <w:pPr>
              <w:pStyle w:val="CVEnvironnementTechnique"/>
            </w:pPr>
            <w:r w:rsidRPr="004B5629">
              <w:t xml:space="preserve">Technologies projet : </w:t>
            </w:r>
            <w:r w:rsidRPr="0047447C">
              <w:t xml:space="preserve">UML, </w:t>
            </w:r>
            <w:r>
              <w:t xml:space="preserve">BPM, </w:t>
            </w:r>
            <w:r w:rsidRPr="0047447C">
              <w:t>Java J2EE (EJB3, Spring3, Hibernate), GlassFish, Oracle 1</w:t>
            </w:r>
            <w:r>
              <w:t>1</w:t>
            </w:r>
            <w:r w:rsidRPr="0047447C">
              <w:t>g, JSP, JQuery, jQuery UI,</w:t>
            </w:r>
            <w:r>
              <w:t xml:space="preserve"> </w:t>
            </w:r>
            <w:r w:rsidRPr="0047447C">
              <w:t>Maven3, NetBeans 7.</w:t>
            </w:r>
            <w:r>
              <w:t xml:space="preserve">3, </w:t>
            </w:r>
            <w:r w:rsidRPr="0047447C">
              <w:t xml:space="preserve">SQL, Bootstrap Twitter, Talend, </w:t>
            </w:r>
            <w:r>
              <w:t>Lucene</w:t>
            </w:r>
            <w:r w:rsidRPr="0047447C">
              <w:t>, XML, XSL,  publipostage Word</w:t>
            </w:r>
            <w:r w:rsidRPr="00261694">
              <w:t xml:space="preserve"> </w:t>
            </w:r>
            <w:r>
              <w:t xml:space="preserve">avec </w:t>
            </w:r>
            <w:r w:rsidRPr="00261694">
              <w:t>WebDav(Milton)</w:t>
            </w:r>
            <w:r>
              <w:t>,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261694">
              <w:t>Signature électronique</w:t>
            </w:r>
            <w:r>
              <w:t xml:space="preserve"> Keynectis, </w:t>
            </w:r>
            <w:r w:rsidRPr="00261694">
              <w:t>SVN, Mantis, Jenkins, DokuWiki, Testlink</w:t>
            </w:r>
            <w:r>
              <w:t>, Selenium</w:t>
            </w:r>
          </w:p>
        </w:tc>
      </w:tr>
    </w:tbl>
    <w:p w:rsidR="002425E3" w:rsidRPr="00EB4A1A" w:rsidRDefault="002425E3" w:rsidP="002425E3">
      <w:pPr>
        <w:pStyle w:val="CVSocit"/>
        <w:rPr>
          <w:smallCaps/>
        </w:rPr>
      </w:pPr>
      <w:r w:rsidRPr="00EB4A1A">
        <w:lastRenderedPageBreak/>
        <w:t>De 10/2009 à 10/2011</w:t>
      </w:r>
      <w:r w:rsidRPr="00EB4A1A">
        <w:tab/>
        <w:t>IO Network - Vietnam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5670"/>
      </w:tblGrid>
      <w:tr w:rsidR="002425E3" w:rsidRPr="00EB4A1A" w:rsidTr="00BE69B3">
        <w:trPr>
          <w:trHeight w:val="567"/>
        </w:trPr>
        <w:tc>
          <w:tcPr>
            <w:tcW w:w="3402" w:type="dxa"/>
            <w:vAlign w:val="center"/>
          </w:tcPr>
          <w:p w:rsidR="002425E3" w:rsidRPr="00EB4A1A" w:rsidRDefault="00A52B48" w:rsidP="002425E3">
            <w:pPr>
              <w:pStyle w:val="CVDate"/>
            </w:pPr>
            <w:r w:rsidRPr="00EB4A1A">
              <w:t>IO Network</w:t>
            </w:r>
          </w:p>
        </w:tc>
        <w:tc>
          <w:tcPr>
            <w:tcW w:w="5670" w:type="dxa"/>
            <w:vAlign w:val="center"/>
          </w:tcPr>
          <w:p w:rsidR="002425E3" w:rsidRPr="00EB4A1A" w:rsidRDefault="002425E3" w:rsidP="002425E3">
            <w:pPr>
              <w:pStyle w:val="CVRle"/>
            </w:pPr>
            <w:r w:rsidRPr="00EB4A1A">
              <w:t>Chef de Projet</w:t>
            </w:r>
          </w:p>
        </w:tc>
      </w:tr>
    </w:tbl>
    <w:p w:rsidR="00EB4A1A" w:rsidRPr="006A7F5F" w:rsidRDefault="00EB4A1A" w:rsidP="006A7F5F">
      <w:pPr>
        <w:pStyle w:val="CVMissionDescription"/>
      </w:pPr>
      <w:r w:rsidRPr="006A7F5F">
        <w:t>Rôles de Gestion de Projet, R&amp;D et Solutioning, Analyse de besoins auprès des clients, Spécification &amp; Conception.</w:t>
      </w:r>
    </w:p>
    <w:p w:rsidR="003E5E11" w:rsidRPr="00EB4A1A" w:rsidRDefault="003E5E11" w:rsidP="006A7F5F">
      <w:pPr>
        <w:pStyle w:val="CVMissionDescription"/>
      </w:pPr>
      <w:r>
        <w:t>En tant que leader du département, travail à l'amélioration des process : définition de guidelines de stratégie, création de workflows pour la maintenance et les nouveaux développements, apport d'une approche de qualité.</w:t>
      </w:r>
    </w:p>
    <w:p w:rsidR="00EB4A1A" w:rsidRPr="00EB4A1A" w:rsidRDefault="00EB4A1A" w:rsidP="006A7F5F">
      <w:pPr>
        <w:pStyle w:val="CVMissionDescription"/>
      </w:pPr>
      <w:r w:rsidRPr="00EB4A1A">
        <w:t>Principaux projets de Solutions de paiement pour le marché du Sud-Est Asiatique :</w:t>
      </w:r>
    </w:p>
    <w:p w:rsidR="00EB4A1A" w:rsidRPr="009D65DF" w:rsidRDefault="00EB4A1A" w:rsidP="00AC602F">
      <w:pPr>
        <w:pStyle w:val="CVMissionTche"/>
      </w:pPr>
      <w:r w:rsidRPr="009D65DF">
        <w:t>Pre-paid Top-up Systems pour les fournisseurs d'accès mobiles : plusieurs upgrades menées à terme.</w:t>
      </w:r>
    </w:p>
    <w:p w:rsidR="00EB4A1A" w:rsidRPr="00EB4A1A" w:rsidRDefault="00EB4A1A" w:rsidP="00AC602F">
      <w:pPr>
        <w:pStyle w:val="CVMissionTche"/>
      </w:pPr>
      <w:r w:rsidRPr="00EB4A1A">
        <w:t xml:space="preserve">Cartes Cadeaux, Cartes de Fidélité et systèmes de gestion : </w:t>
      </w:r>
      <w:r w:rsidR="003E5E11">
        <w:t>promotion et vente</w:t>
      </w:r>
      <w:r w:rsidRPr="00EB4A1A">
        <w:t xml:space="preserve"> </w:t>
      </w:r>
      <w:r w:rsidR="003E5E11">
        <w:t>du</w:t>
      </w:r>
      <w:r w:rsidRPr="00EB4A1A">
        <w:t xml:space="preserve"> système aux clients, </w:t>
      </w:r>
      <w:r w:rsidR="003E5E11">
        <w:t>amélioration d</w:t>
      </w:r>
      <w:r w:rsidRPr="00EB4A1A">
        <w:t>es composants fonctionnels</w:t>
      </w:r>
      <w:r w:rsidR="003E5E11">
        <w:t>.</w:t>
      </w:r>
    </w:p>
    <w:p w:rsidR="00EB4A1A" w:rsidRPr="00EB4A1A" w:rsidRDefault="00EB4A1A" w:rsidP="00AC602F">
      <w:pPr>
        <w:pStyle w:val="CVMissionTche"/>
      </w:pPr>
      <w:r w:rsidRPr="00EB4A1A">
        <w:t xml:space="preserve">Caisses enregistreuses : </w:t>
      </w:r>
      <w:r w:rsidR="003E5E11">
        <w:t>création d’</w:t>
      </w:r>
      <w:r w:rsidRPr="00EB4A1A">
        <w:t xml:space="preserve">un logiciel middleware capable d’interagir entre le terminal connecté via une interface RS232 et toute application de gestion de </w:t>
      </w:r>
      <w:r w:rsidR="003E5E11">
        <w:t>vente au détail. S</w:t>
      </w:r>
      <w:r w:rsidRPr="00EB4A1A">
        <w:t>pécifi</w:t>
      </w:r>
      <w:r w:rsidR="003E5E11">
        <w:t>cation d</w:t>
      </w:r>
      <w:r w:rsidRPr="00EB4A1A">
        <w:t xml:space="preserve">es paquets envoyés via le port série entre les caisses enregistreuses et le terminal, adaptés pour SoftPay, ainsi que pour </w:t>
      </w:r>
      <w:r w:rsidR="003E5E11">
        <w:t>un</w:t>
      </w:r>
      <w:r w:rsidRPr="00EB4A1A">
        <w:t xml:space="preserve"> système de comptes prépayés. </w:t>
      </w:r>
      <w:r w:rsidR="003E5E11">
        <w:t>M</w:t>
      </w:r>
      <w:r w:rsidRPr="00EB4A1A">
        <w:t>is</w:t>
      </w:r>
      <w:r w:rsidR="003E5E11">
        <w:t>e</w:t>
      </w:r>
      <w:r w:rsidRPr="00EB4A1A">
        <w:t xml:space="preserve"> en place </w:t>
      </w:r>
      <w:r w:rsidR="003E5E11">
        <w:t xml:space="preserve">de </w:t>
      </w:r>
      <w:r w:rsidRPr="00EB4A1A">
        <w:t>l'échange de ces messages en Java en utilisa</w:t>
      </w:r>
      <w:r w:rsidR="003E5E11">
        <w:t>nt l'API JavaComm. F</w:t>
      </w:r>
      <w:r w:rsidRPr="00EB4A1A">
        <w:t>ourni</w:t>
      </w:r>
      <w:r w:rsidR="003E5E11">
        <w:t>ture d’</w:t>
      </w:r>
      <w:r w:rsidRPr="00EB4A1A">
        <w:t>un accès standardisé à l'application middleware a</w:t>
      </w:r>
      <w:r w:rsidR="003E5E11">
        <w:t>vec CORBA. Délivrance de</w:t>
      </w:r>
      <w:r w:rsidRPr="00EB4A1A">
        <w:t xml:space="preserve"> support à l'équipe de </w:t>
      </w:r>
      <w:r w:rsidR="003E5E11">
        <w:t>l'entreprise partenaire (evietsoft).</w:t>
      </w:r>
    </w:p>
    <w:p w:rsidR="00EB4A1A" w:rsidRPr="00EB4A1A" w:rsidRDefault="003E5E11" w:rsidP="00AC602F">
      <w:pPr>
        <w:pStyle w:val="CVMissionTche"/>
      </w:pPr>
      <w:r>
        <w:t>iPay : conception</w:t>
      </w:r>
      <w:r w:rsidRPr="00EB4A1A">
        <w:t xml:space="preserve"> </w:t>
      </w:r>
      <w:r>
        <w:t>de A jusqu’à Z d’une s</w:t>
      </w:r>
      <w:r w:rsidR="00EB4A1A" w:rsidRPr="00EB4A1A">
        <w:t>oluti</w:t>
      </w:r>
      <w:r>
        <w:t>on de paiement en ligne.</w:t>
      </w:r>
    </w:p>
    <w:p w:rsidR="00EB4A1A" w:rsidRPr="00EB4A1A" w:rsidRDefault="003E5E11" w:rsidP="00AC602F">
      <w:pPr>
        <w:pStyle w:val="CVMissionTche"/>
      </w:pPr>
      <w:r>
        <w:t>PrepaidWebServices : c</w:t>
      </w:r>
      <w:r w:rsidR="00EB4A1A" w:rsidRPr="00EB4A1A">
        <w:t>ré</w:t>
      </w:r>
      <w:r>
        <w:t>ation d’une application JAX-WSpour que permettre à d</w:t>
      </w:r>
      <w:r w:rsidR="00EB4A1A" w:rsidRPr="00EB4A1A">
        <w:t>es comptes clients de télécharger les journaux de transactions et les informations des cartes au format XML.</w:t>
      </w:r>
    </w:p>
    <w:p w:rsidR="00EB4A1A" w:rsidRPr="00EB4A1A" w:rsidRDefault="003E5E11" w:rsidP="00AC602F">
      <w:pPr>
        <w:pStyle w:val="CVMissionTche"/>
      </w:pPr>
      <w:r>
        <w:t>Bill Collectors : spécification d’un</w:t>
      </w:r>
      <w:r w:rsidR="00EB4A1A" w:rsidRPr="00EB4A1A">
        <w:t xml:space="preserve"> un add-on</w:t>
      </w:r>
      <w:r>
        <w:t xml:space="preserve"> pour Gift cards system et iPay</w:t>
      </w:r>
      <w:r w:rsidR="00EB4A1A" w:rsidRPr="00EB4A1A">
        <w:t xml:space="preserve"> afin que les détenteurs de cartes </w:t>
      </w:r>
      <w:r>
        <w:t>puissent</w:t>
      </w:r>
      <w:r w:rsidR="00EB4A1A" w:rsidRPr="00EB4A1A">
        <w:t xml:space="preserve"> payer leurs factures en utilisant leur comptes prépayés.</w:t>
      </w:r>
    </w:p>
    <w:p w:rsidR="00EB4A1A" w:rsidRPr="00EB4A1A" w:rsidRDefault="00EB4A1A" w:rsidP="00AC602F">
      <w:pPr>
        <w:pStyle w:val="CVMissionTche"/>
      </w:pPr>
      <w:r w:rsidRPr="00EB4A1A">
        <w:t>Système de cryptage de la transmission des données bancaires entre les terminaux POS et les serveurs d</w:t>
      </w:r>
      <w:r w:rsidR="003E5E11">
        <w:t>'applications bancaires : présentation de</w:t>
      </w:r>
      <w:r w:rsidRPr="00EB4A1A">
        <w:t xml:space="preserve"> la solution aux comités directeurs des grand</w:t>
      </w:r>
      <w:r w:rsidR="003E5E11">
        <w:t>es banques Vietnamiennes, Installation d’</w:t>
      </w:r>
      <w:r w:rsidRPr="00EB4A1A">
        <w:t>une version pilote pour la plus grosse banque d'état du pays.</w:t>
      </w:r>
    </w:p>
    <w:p w:rsidR="00EB4A1A" w:rsidRPr="00EB4A1A" w:rsidRDefault="00EB4A1A" w:rsidP="00AC602F">
      <w:pPr>
        <w:pStyle w:val="CVMissionTche"/>
      </w:pPr>
      <w:r w:rsidRPr="00EB4A1A">
        <w:t>Appareils de paiements NFC : utilisation du Proximity Coupling Device -</w:t>
      </w:r>
      <w:r w:rsidR="003E5E11">
        <w:t xml:space="preserve"> </w:t>
      </w:r>
      <w:r w:rsidRPr="00EB4A1A">
        <w:t>spécification du circuit de transactions et des cas d'utilisation pour plusieurs projets liés à cette technologie.</w:t>
      </w:r>
    </w:p>
    <w:p w:rsidR="002425E3" w:rsidRPr="00EB4A1A" w:rsidRDefault="00EB4A1A" w:rsidP="00AC602F">
      <w:pPr>
        <w:pStyle w:val="CVMissionTche"/>
      </w:pPr>
      <w:r w:rsidRPr="00EB4A1A">
        <w:t>Integration de diverses applications sur un terminal unique.</w:t>
      </w:r>
    </w:p>
    <w:tbl>
      <w:tblPr>
        <w:tblW w:w="8505" w:type="dxa"/>
        <w:tblInd w:w="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6A7F5F" w:rsidRPr="006A7F5F" w:rsidTr="00345A79">
        <w:tc>
          <w:tcPr>
            <w:tcW w:w="8505" w:type="dxa"/>
          </w:tcPr>
          <w:p w:rsidR="002425E3" w:rsidRPr="006A7F5F" w:rsidRDefault="002425E3" w:rsidP="00117F73">
            <w:pPr>
              <w:pStyle w:val="CVEnvironnementTechnique"/>
            </w:pPr>
            <w:r w:rsidRPr="006A7F5F">
              <w:t>Technologies projet</w:t>
            </w:r>
            <w:r w:rsidR="003E5E11" w:rsidRPr="006A7F5F">
              <w:t>s</w:t>
            </w:r>
            <w:r w:rsidR="00EB4A1A" w:rsidRPr="006A7F5F">
              <w:t xml:space="preserve"> : </w:t>
            </w:r>
            <w:r w:rsidR="003E5E11" w:rsidRPr="006A7F5F">
              <w:t>Applications serveur: Java, Microsoft SQL Server, Eclipse, UML, Testlink, Mantis, SVN</w:t>
            </w:r>
          </w:p>
        </w:tc>
      </w:tr>
    </w:tbl>
    <w:p w:rsidR="002425E3" w:rsidRPr="003E5E11" w:rsidRDefault="002425E3" w:rsidP="008404EA">
      <w:pPr>
        <w:pStyle w:val="CVSparateur"/>
      </w:pPr>
    </w:p>
    <w:p w:rsidR="008F558D" w:rsidRPr="00EB4A1A" w:rsidRDefault="008F558D" w:rsidP="008404EA">
      <w:pPr>
        <w:pStyle w:val="CVTitreSection"/>
      </w:pPr>
      <w:r w:rsidRPr="00EB4A1A">
        <w:t>S</w:t>
      </w:r>
      <w:r w:rsidR="008404EA" w:rsidRPr="00EB4A1A">
        <w:t>tages</w:t>
      </w:r>
    </w:p>
    <w:p w:rsidR="008F558D" w:rsidRPr="00EB4A1A" w:rsidRDefault="006A7F5F" w:rsidP="00C364D2">
      <w:pPr>
        <w:pStyle w:val="CVSocit"/>
      </w:pPr>
      <w:r>
        <w:t>2009</w:t>
      </w:r>
      <w:r w:rsidR="008F558D" w:rsidRPr="00EB4A1A">
        <w:t xml:space="preserve"> / </w:t>
      </w:r>
      <w:r>
        <w:t>6</w:t>
      </w:r>
      <w:r w:rsidR="008F558D" w:rsidRPr="00EB4A1A">
        <w:t xml:space="preserve"> mois</w:t>
      </w:r>
      <w:r w:rsidR="008F558D" w:rsidRPr="00EB4A1A">
        <w:tab/>
      </w:r>
      <w:r>
        <w:rPr>
          <w:smallCaps/>
        </w:rPr>
        <w:t>IBM Vietnam</w:t>
      </w:r>
    </w:p>
    <w:p w:rsidR="008F558D" w:rsidRPr="00EB4A1A" w:rsidRDefault="006A7F5F" w:rsidP="002A241B">
      <w:pPr>
        <w:pStyle w:val="CVMissionDescription"/>
      </w:pPr>
      <w:r>
        <w:t>Participation aux projets de l'équipe "MdP", experte en technologies Java/J2E (travail collaboratif basé sur des frameworks Hibernate/Spring/Struts, Mantis bugtracker, Subversion). Évolution du statut et des tâches suivant les projets :</w:t>
      </w:r>
    </w:p>
    <w:p w:rsidR="006A7F5F" w:rsidRPr="00AC602F" w:rsidRDefault="006A7F5F" w:rsidP="00AC602F">
      <w:pPr>
        <w:pStyle w:val="CVMissionTche"/>
      </w:pPr>
      <w:r w:rsidRPr="00AC602F">
        <w:lastRenderedPageBreak/>
        <w:t>Développement sur framework Java. Utilisation de HQL, JSP, JavaScript, XML, CSS et des concepts JEE + Résolution de bugs et change-requests sur application web JEE.</w:t>
      </w:r>
    </w:p>
    <w:p w:rsidR="006A7F5F" w:rsidRDefault="006A7F5F" w:rsidP="00AC602F">
      <w:pPr>
        <w:pStyle w:val="CVMissionTche"/>
      </w:pPr>
      <w:r>
        <w:t>Analyse d'affaires : relais entre IBM FR et IBM VN. Traductions Français/Anglais, Détail des spécifications, Élimination de possibles ambiguïtés.</w:t>
      </w:r>
    </w:p>
    <w:p w:rsidR="006A7F5F" w:rsidRDefault="006A7F5F" w:rsidP="00AC602F">
      <w:pPr>
        <w:pStyle w:val="CVMissionTche"/>
      </w:pPr>
      <w:r>
        <w:t>Projet interne: Outil de Gestion de Projet :</w:t>
      </w:r>
    </w:p>
    <w:p w:rsidR="006A7F5F" w:rsidRPr="00AC602F" w:rsidRDefault="006A7F5F" w:rsidP="00BA124A">
      <w:pPr>
        <w:pStyle w:val="CVMissionTcheNiveau2"/>
      </w:pPr>
      <w:r w:rsidRPr="00AC602F">
        <w:t>Analyse des besoins, recherche et proposition de solutions.</w:t>
      </w:r>
    </w:p>
    <w:p w:rsidR="006A7F5F" w:rsidRDefault="006A7F5F" w:rsidP="00BA124A">
      <w:pPr>
        <w:pStyle w:val="CVMissionTcheNiveau2"/>
      </w:pPr>
      <w:r>
        <w:t>Spécification et Conception du modèle.</w:t>
      </w:r>
    </w:p>
    <w:p w:rsidR="006A7F5F" w:rsidRDefault="006A7F5F" w:rsidP="00BA124A">
      <w:pPr>
        <w:pStyle w:val="CVMissionTcheNiveau2"/>
      </w:pPr>
      <w:r>
        <w:t>Configuration d'environnements sur serveurs LAMP et WAMP.</w:t>
      </w:r>
    </w:p>
    <w:p w:rsidR="006A7F5F" w:rsidRDefault="006A7F5F" w:rsidP="00BA124A">
      <w:pPr>
        <w:pStyle w:val="CVMissionTcheNiveau2"/>
      </w:pPr>
      <w:r>
        <w:t>Implémentation base de données MySQL, code PHP, JavaScript/AJAX.</w:t>
      </w:r>
    </w:p>
    <w:p w:rsidR="006A7F5F" w:rsidRDefault="006A7F5F" w:rsidP="00BA124A">
      <w:pPr>
        <w:pStyle w:val="CVMissionTcheNiveau2"/>
      </w:pPr>
      <w:r>
        <w:t>Gestion d'une équipe de 1 à 4 personnes suivant l'itération (méthode Agile).</w:t>
      </w:r>
    </w:p>
    <w:p w:rsidR="006A7F5F" w:rsidRDefault="006A7F5F" w:rsidP="00BA124A">
      <w:pPr>
        <w:pStyle w:val="CVMissionTcheNiveau2"/>
      </w:pPr>
      <w:r>
        <w:t>Gestion de projet suivant le workflow MdP (cycle de vie, estimation, planning, tracking).</w:t>
      </w:r>
    </w:p>
    <w:p w:rsidR="006A7F5F" w:rsidRDefault="006A7F5F" w:rsidP="00AC602F">
      <w:pPr>
        <w:pStyle w:val="CVMissionTche"/>
      </w:pPr>
      <w:r>
        <w:t>Formations IBM :</w:t>
      </w:r>
    </w:p>
    <w:p w:rsidR="006A7F5F" w:rsidRDefault="006A7F5F" w:rsidP="00BA124A">
      <w:pPr>
        <w:pStyle w:val="CVMissionTcheNiveau2"/>
      </w:pPr>
      <w:r>
        <w:t>Points de Fonction : estimation des charges de développement des projets.</w:t>
      </w:r>
    </w:p>
    <w:p w:rsidR="006A7F5F" w:rsidRDefault="006A7F5F" w:rsidP="00AC602F">
      <w:pPr>
        <w:pStyle w:val="CVMissionTcheNiveau2"/>
      </w:pPr>
      <w:r w:rsidRPr="006A7F5F">
        <w:t>Qpace (Quality Process Awareness and Competency Evaluation): Sensibilisation</w:t>
      </w:r>
      <w:r>
        <w:t xml:space="preserve"> aux concepts d'assurance qualité.</w:t>
      </w:r>
    </w:p>
    <w:p w:rsidR="008F558D" w:rsidRPr="00EB4A1A" w:rsidRDefault="006A7F5F" w:rsidP="00AC602F">
      <w:pPr>
        <w:pStyle w:val="CVMissionTcheNiveau2"/>
      </w:pPr>
      <w:r>
        <w:t>CMMI Awareness : Participation aux sessions de formation dans l'optique d'une certification du centre de développement au niveau 5</w:t>
      </w:r>
      <w:r w:rsidR="00C364D2" w:rsidRPr="00EB4A1A">
        <w:t>.</w:t>
      </w:r>
    </w:p>
    <w:tbl>
      <w:tblPr>
        <w:tblW w:w="8505" w:type="dxa"/>
        <w:tblInd w:w="5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8404EA" w:rsidRPr="00EB4A1A" w:rsidTr="00345A79">
        <w:tc>
          <w:tcPr>
            <w:tcW w:w="8789" w:type="dxa"/>
          </w:tcPr>
          <w:p w:rsidR="008404EA" w:rsidRPr="00EB4A1A" w:rsidRDefault="00C364D2" w:rsidP="00EF44DB">
            <w:pPr>
              <w:pStyle w:val="CVEnvironnementTechnique"/>
            </w:pPr>
            <w:r w:rsidRPr="00EB4A1A">
              <w:t>Technologies projet</w:t>
            </w:r>
            <w:r w:rsidR="006A7F5F">
              <w:t xml:space="preserve"> : Java, </w:t>
            </w:r>
            <w:r w:rsidR="006A7F5F" w:rsidRPr="006A7F5F">
              <w:t xml:space="preserve">HQL, JSP, </w:t>
            </w:r>
            <w:r w:rsidR="00117F73">
              <w:t xml:space="preserve">PHP, </w:t>
            </w:r>
            <w:r w:rsidR="006A7F5F" w:rsidRPr="006A7F5F">
              <w:t xml:space="preserve">JavaScript, </w:t>
            </w:r>
            <w:r w:rsidR="00EF44DB">
              <w:t xml:space="preserve">Ajax, </w:t>
            </w:r>
            <w:r w:rsidR="006A7F5F" w:rsidRPr="006A7F5F">
              <w:t>XML, CSS</w:t>
            </w:r>
            <w:r w:rsidR="006A7F5F">
              <w:t xml:space="preserve">, </w:t>
            </w:r>
            <w:r w:rsidR="00EF44DB">
              <w:t>LAMP/</w:t>
            </w:r>
            <w:r w:rsidR="006A7F5F">
              <w:t>WAMP, MySQL</w:t>
            </w:r>
          </w:p>
        </w:tc>
      </w:tr>
    </w:tbl>
    <w:p w:rsidR="009D65DF" w:rsidRPr="00EB4A1A" w:rsidRDefault="009D65DF" w:rsidP="009D65DF">
      <w:pPr>
        <w:pStyle w:val="CVSocit"/>
      </w:pPr>
      <w:r>
        <w:t>2</w:t>
      </w:r>
      <w:r w:rsidR="00BA124A">
        <w:t>008</w:t>
      </w:r>
      <w:r w:rsidRPr="00EB4A1A">
        <w:t xml:space="preserve"> / </w:t>
      </w:r>
      <w:r w:rsidR="00BA124A">
        <w:t>3</w:t>
      </w:r>
      <w:r w:rsidRPr="00EB4A1A">
        <w:t xml:space="preserve"> mois</w:t>
      </w:r>
      <w:r w:rsidRPr="00EB4A1A">
        <w:tab/>
      </w:r>
      <w:r w:rsidR="00BA124A">
        <w:rPr>
          <w:smallCaps/>
        </w:rPr>
        <w:t>OSIATIS</w:t>
      </w:r>
    </w:p>
    <w:p w:rsidR="00BA124A" w:rsidRDefault="00BA124A" w:rsidP="00BA124A">
      <w:pPr>
        <w:pStyle w:val="CVMissionDescription"/>
      </w:pPr>
      <w:r>
        <w:t>Administrateur du gestionnaire de bases de données "Remedy" sur le site d’EUROCOPTER :</w:t>
      </w:r>
    </w:p>
    <w:p w:rsidR="00BA124A" w:rsidRDefault="00BA124A" w:rsidP="00BA124A">
      <w:pPr>
        <w:pStyle w:val="CVMissionTche"/>
        <w:tabs>
          <w:tab w:val="clear" w:pos="644"/>
          <w:tab w:val="num" w:pos="567"/>
        </w:tabs>
        <w:ind w:left="567" w:hanging="283"/>
      </w:pPr>
      <w:r>
        <w:t>Création pour le service des visioconférences d'un annuaire SQL/PHP.</w:t>
      </w:r>
    </w:p>
    <w:p w:rsidR="009D65DF" w:rsidRDefault="00BA124A" w:rsidP="00BA124A">
      <w:pPr>
        <w:pStyle w:val="CVMissionTche"/>
        <w:tabs>
          <w:tab w:val="clear" w:pos="644"/>
          <w:tab w:val="num" w:pos="567"/>
        </w:tabs>
        <w:ind w:left="567" w:hanging="283"/>
      </w:pPr>
      <w:r>
        <w:t>Traduction de scripts du bash au Perl</w:t>
      </w:r>
      <w:r w:rsidR="009D65DF">
        <w:t>.</w:t>
      </w:r>
    </w:p>
    <w:p w:rsidR="00BA124A" w:rsidRPr="00EB4A1A" w:rsidRDefault="00BA124A" w:rsidP="00BA124A">
      <w:pPr>
        <w:pStyle w:val="CVSocit"/>
      </w:pPr>
      <w:r>
        <w:t>2006</w:t>
      </w:r>
      <w:r w:rsidRPr="00EB4A1A">
        <w:t xml:space="preserve"> / </w:t>
      </w:r>
      <w:r>
        <w:t>4</w:t>
      </w:r>
      <w:r w:rsidRPr="00EB4A1A">
        <w:t xml:space="preserve"> mois</w:t>
      </w:r>
      <w:r w:rsidRPr="00EB4A1A">
        <w:tab/>
      </w:r>
      <w:r>
        <w:rPr>
          <w:smallCaps/>
        </w:rPr>
        <w:t>MobileGov</w:t>
      </w:r>
    </w:p>
    <w:p w:rsidR="00BA124A" w:rsidRDefault="00821551" w:rsidP="00BA124A">
      <w:pPr>
        <w:pStyle w:val="CVMissionDescription"/>
      </w:pPr>
      <w:r>
        <w:t>Dans le cadre d’</w:t>
      </w:r>
      <w:r w:rsidR="00BA124A">
        <w:t>une start-up concentrée sur l</w:t>
      </w:r>
      <w:r>
        <w:t>a sécurité d'accès aux données : t</w:t>
      </w:r>
      <w:r w:rsidR="00BA124A">
        <w:t>ests d'application Java, rédaction de documents techniques et manuels</w:t>
      </w:r>
      <w:r>
        <w:t>.</w:t>
      </w:r>
    </w:p>
    <w:p w:rsidR="009D65DF" w:rsidRPr="00EB4A1A" w:rsidRDefault="009D65DF" w:rsidP="008404EA">
      <w:pPr>
        <w:pStyle w:val="CVSparateur"/>
      </w:pPr>
    </w:p>
    <w:p w:rsidR="008F558D" w:rsidRPr="00EB4A1A" w:rsidRDefault="008404EA" w:rsidP="008404EA">
      <w:pPr>
        <w:pStyle w:val="CVTitreSection"/>
      </w:pPr>
      <w:r w:rsidRPr="00EB4A1A">
        <w:t>Compléments</w:t>
      </w:r>
    </w:p>
    <w:p w:rsidR="008F558D" w:rsidRPr="00EB4A1A" w:rsidRDefault="008F558D" w:rsidP="008404EA">
      <w:pPr>
        <w:pStyle w:val="CVNomPrnom"/>
      </w:pPr>
    </w:p>
    <w:p w:rsidR="008F558D" w:rsidRPr="00EB4A1A" w:rsidRDefault="008F558D" w:rsidP="002701B3">
      <w:pPr>
        <w:pStyle w:val="CVEtatCivilSuite"/>
      </w:pPr>
      <w:r w:rsidRPr="00EB4A1A">
        <w:t>Né</w:t>
      </w:r>
      <w:bookmarkStart w:id="7" w:name="ACCORD"/>
      <w:r w:rsidR="00117F73">
        <w:t xml:space="preserve"> </w:t>
      </w:r>
      <w:bookmarkEnd w:id="7"/>
      <w:r w:rsidRPr="00EB4A1A">
        <w:t xml:space="preserve">le </w:t>
      </w:r>
      <w:bookmarkStart w:id="8" w:name="DATENAISSANCE"/>
      <w:r w:rsidR="00117F73">
        <w:t>06/09/1983</w:t>
      </w:r>
      <w:bookmarkEnd w:id="8"/>
      <w:r w:rsidRPr="00EB4A1A">
        <w:tab/>
      </w:r>
      <w:bookmarkStart w:id="9" w:name="VIEACTIVE"/>
      <w:r w:rsidR="00117F73">
        <w:rPr>
          <w:vanish/>
        </w:rPr>
        <w:t>10/2009</w:t>
      </w:r>
      <w:bookmarkEnd w:id="9"/>
      <w:r w:rsidR="008404EA" w:rsidRPr="00EB4A1A">
        <w:rPr>
          <w:vanish/>
        </w:rPr>
        <w:t xml:space="preserve"> </w:t>
      </w:r>
      <w:bookmarkStart w:id="10" w:name="AGE"/>
      <w:r w:rsidR="00117F73">
        <w:t>31</w:t>
      </w:r>
      <w:bookmarkEnd w:id="10"/>
      <w:r w:rsidR="008404EA" w:rsidRPr="00EB4A1A">
        <w:t xml:space="preserve"> ans</w:t>
      </w:r>
    </w:p>
    <w:p w:rsidR="008404EA" w:rsidRPr="00EB4A1A" w:rsidRDefault="008404EA" w:rsidP="008404EA">
      <w:pPr>
        <w:pStyle w:val="CVEtatCivilSuite"/>
      </w:pPr>
      <w:r w:rsidRPr="00EB4A1A">
        <w:t>Français</w:t>
      </w:r>
    </w:p>
    <w:p w:rsidR="002F187F" w:rsidRPr="00EB4A1A" w:rsidRDefault="002F187F" w:rsidP="00DC6376">
      <w:pPr>
        <w:pStyle w:val="CVNomPrnom"/>
      </w:pPr>
    </w:p>
    <w:sectPr w:rsidR="002F187F" w:rsidRPr="00EB4A1A" w:rsidSect="00185AE6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418" w:bottom="1418" w:left="1418" w:header="720" w:footer="567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3F9" w:rsidRDefault="00D223F9">
      <w:r>
        <w:separator/>
      </w:r>
    </w:p>
  </w:endnote>
  <w:endnote w:type="continuationSeparator" w:id="0">
    <w:p w:rsidR="00D223F9" w:rsidRDefault="00D2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7F" w:rsidRDefault="002F187F" w:rsidP="002701B3">
    <w:pPr>
      <w:pStyle w:val="CVPieddepage"/>
      <w:tabs>
        <w:tab w:val="center" w:pos="4536"/>
      </w:tabs>
    </w:pPr>
    <w:r>
      <w:t>© APTEA</w:t>
    </w:r>
    <w:r>
      <w:tab/>
    </w:r>
    <w:r w:rsidR="00617597">
      <w:t xml:space="preserve">CV </w:t>
    </w:r>
    <w:r w:rsidR="000179A3">
      <w:fldChar w:fldCharType="begin"/>
    </w:r>
    <w:r w:rsidR="000179A3">
      <w:instrText xml:space="preserve"> REF INITIALES \* MERGEFORMAT </w:instrText>
    </w:r>
    <w:r w:rsidR="000179A3">
      <w:fldChar w:fldCharType="separate"/>
    </w:r>
    <w:r w:rsidR="00117F73" w:rsidRPr="00117F73">
      <w:t>GA</w:t>
    </w:r>
    <w:r w:rsidR="000179A3">
      <w:fldChar w:fldCharType="end"/>
    </w:r>
    <w:r w:rsidR="00617597">
      <w:tab/>
    </w:r>
    <w:r w:rsidR="00185AE6">
      <w:rPr>
        <w:rStyle w:val="Numrodepage"/>
      </w:rPr>
      <w:fldChar w:fldCharType="begin"/>
    </w:r>
    <w:r w:rsidR="00617597">
      <w:rPr>
        <w:rStyle w:val="Numrodepage"/>
      </w:rPr>
      <w:instrText xml:space="preserve"> PAGE </w:instrText>
    </w:r>
    <w:r w:rsidR="00185AE6">
      <w:rPr>
        <w:rStyle w:val="Numrodepage"/>
      </w:rPr>
      <w:fldChar w:fldCharType="separate"/>
    </w:r>
    <w:r w:rsidR="000179A3">
      <w:rPr>
        <w:rStyle w:val="Numrodepage"/>
        <w:noProof/>
      </w:rPr>
      <w:t>2</w:t>
    </w:r>
    <w:r w:rsidR="00185AE6">
      <w:rPr>
        <w:rStyle w:val="Numrodepage"/>
      </w:rPr>
      <w:fldChar w:fldCharType="end"/>
    </w:r>
    <w:r w:rsidR="00617597">
      <w:t>/</w:t>
    </w:r>
    <w:r w:rsidR="000179A3">
      <w:fldChar w:fldCharType="begin"/>
    </w:r>
    <w:r w:rsidR="000179A3">
      <w:instrText xml:space="preserve"> NUMPAGES   \* MERGEFORMAT </w:instrText>
    </w:r>
    <w:r w:rsidR="000179A3">
      <w:fldChar w:fldCharType="separate"/>
    </w:r>
    <w:r w:rsidR="000179A3">
      <w:rPr>
        <w:noProof/>
      </w:rPr>
      <w:t>4</w:t>
    </w:r>
    <w:r w:rsidR="000179A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7F" w:rsidRPr="00DC6376" w:rsidRDefault="002F187F" w:rsidP="00AA0624">
    <w:pPr>
      <w:pStyle w:val="Pieddepage"/>
      <w:pBdr>
        <w:top w:val="outset" w:sz="12" w:space="1" w:color="C7187D"/>
      </w:pBdr>
      <w:tabs>
        <w:tab w:val="clear" w:pos="9071"/>
        <w:tab w:val="left" w:pos="5415"/>
      </w:tabs>
      <w:rPr>
        <w:sz w:val="10"/>
      </w:rPr>
    </w:pPr>
    <w:r w:rsidRPr="00DC6376">
      <w:rPr>
        <w:sz w:val="10"/>
      </w:rPr>
      <w:tab/>
    </w:r>
    <w:r w:rsidRPr="00DC6376">
      <w:rPr>
        <w:sz w:val="10"/>
      </w:rPr>
      <w:tab/>
    </w:r>
  </w:p>
  <w:p w:rsidR="002F187F" w:rsidRPr="00DC6376" w:rsidRDefault="00FD63A4" w:rsidP="00AA0624">
    <w:pPr>
      <w:pStyle w:val="Pieddepage"/>
      <w:jc w:val="center"/>
    </w:pPr>
    <w:r w:rsidRPr="00DC6376">
      <w:t>65, Rue de la Saussière 92100 Boulogne Billancourt</w:t>
    </w:r>
    <w:r w:rsidR="002F187F" w:rsidRPr="00DC6376">
      <w:t xml:space="preserve"> France</w:t>
    </w:r>
  </w:p>
  <w:p w:rsidR="002F187F" w:rsidRPr="00DC6376" w:rsidRDefault="00816026" w:rsidP="00DC6376">
    <w:pPr>
      <w:pStyle w:val="Pieddepage"/>
      <w:jc w:val="center"/>
    </w:pPr>
    <w:r w:rsidRPr="00DC6376">
      <w:t>Tél. : +33 1 82 88 39 39</w:t>
    </w:r>
    <w:r w:rsidR="002F187F" w:rsidRPr="00DC6376">
      <w:t xml:space="preserve">     Fax : 01 55 60 18 30</w:t>
    </w:r>
  </w:p>
  <w:p w:rsidR="002F187F" w:rsidRPr="00DC6376" w:rsidRDefault="00A973ED" w:rsidP="00AA0624">
    <w:pPr>
      <w:pStyle w:val="Pieddepage"/>
      <w:jc w:val="center"/>
    </w:pPr>
    <w:r w:rsidRPr="00DC6376">
      <w:t>SARL au capital de 100 500 €</w:t>
    </w:r>
    <w:r w:rsidR="002F187F" w:rsidRPr="00DC6376">
      <w:t xml:space="preserve">   RCS de NANTERRE n°499 197 986</w:t>
    </w:r>
  </w:p>
  <w:p w:rsidR="002F187F" w:rsidRPr="00DC6376" w:rsidRDefault="000179A3" w:rsidP="00DC6376">
    <w:pPr>
      <w:pStyle w:val="Pieddepage"/>
      <w:tabs>
        <w:tab w:val="clear" w:pos="4819"/>
        <w:tab w:val="left" w:pos="3686"/>
      </w:tabs>
      <w:jc w:val="center"/>
      <w:rPr>
        <w:color w:val="C7187D"/>
      </w:rPr>
    </w:pPr>
    <w:hyperlink r:id="rId1" w:history="1">
      <w:r w:rsidR="002F187F" w:rsidRPr="00DC6376">
        <w:rPr>
          <w:color w:val="C7187D"/>
        </w:rPr>
        <w:t>http://www.apteagroup.fr/</w:t>
      </w:r>
    </w:hyperlink>
    <w:r w:rsidR="002F187F" w:rsidRPr="00DC6376">
      <w:rPr>
        <w:color w:val="C7187D"/>
      </w:rPr>
      <w:tab/>
    </w:r>
    <w:hyperlink r:id="rId2" w:history="1">
      <w:r w:rsidR="002F187F" w:rsidRPr="00DC6376">
        <w:rPr>
          <w:color w:val="C7187D"/>
        </w:rPr>
        <w:t>contact@apteagroup.fr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3F9" w:rsidRDefault="00D223F9">
      <w:r>
        <w:separator/>
      </w:r>
    </w:p>
  </w:footnote>
  <w:footnote w:type="continuationSeparator" w:id="0">
    <w:p w:rsidR="00D223F9" w:rsidRDefault="00D22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7F" w:rsidRDefault="0035725A" w:rsidP="00AA0624">
    <w:pPr>
      <w:pStyle w:val="En-tte"/>
    </w:pPr>
    <w:r>
      <w:rPr>
        <w:noProof/>
        <w:sz w:val="1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40410" cy="447675"/>
          <wp:effectExtent l="0" t="0" r="2540" b="9525"/>
          <wp:wrapTopAndBottom/>
          <wp:docPr id="20" name="Image 20" descr="Logo APTEA temporai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 APTEA temporair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41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F187F" w:rsidRDefault="002F187F" w:rsidP="00AA0624">
    <w:pPr>
      <w:pStyle w:val="En-tte"/>
    </w:pPr>
  </w:p>
  <w:p w:rsidR="002F187F" w:rsidRDefault="002F187F" w:rsidP="00AA0624">
    <w:pPr>
      <w:pStyle w:val="En-tte"/>
    </w:pPr>
  </w:p>
  <w:p w:rsidR="002F187F" w:rsidRPr="00C212D0" w:rsidRDefault="002F187F" w:rsidP="00AA0624">
    <w:pPr>
      <w:pStyle w:val="En-tte"/>
      <w:pBdr>
        <w:top w:val="single" w:sz="12" w:space="1" w:color="993366"/>
      </w:pBdr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87F" w:rsidRPr="00DC6376" w:rsidRDefault="0035725A" w:rsidP="00AA0624">
    <w:pPr>
      <w:pStyle w:val="En-tte"/>
      <w:rPr>
        <w:rFonts w:cs="Segoe UI"/>
      </w:rPr>
    </w:pPr>
    <w:r>
      <w:rPr>
        <w:rFonts w:cs="Segoe UI"/>
        <w:noProof/>
        <w:sz w:val="1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2509520</wp:posOffset>
          </wp:positionH>
          <wp:positionV relativeFrom="paragraph">
            <wp:posOffset>-8890</wp:posOffset>
          </wp:positionV>
          <wp:extent cx="740410" cy="447675"/>
          <wp:effectExtent l="0" t="0" r="2540" b="9525"/>
          <wp:wrapTopAndBottom/>
          <wp:docPr id="19" name="Image 19" descr="Logo APTEA temporai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Logo APTEA temporair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41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F187F" w:rsidRPr="00DC6376" w:rsidRDefault="002F187F" w:rsidP="00AA0624">
    <w:pPr>
      <w:pStyle w:val="En-tte"/>
      <w:rPr>
        <w:rFonts w:cs="Segoe UI"/>
      </w:rPr>
    </w:pPr>
  </w:p>
  <w:p w:rsidR="002F187F" w:rsidRPr="00DC6376" w:rsidRDefault="002F187F" w:rsidP="00AA0624">
    <w:pPr>
      <w:pStyle w:val="En-tte"/>
      <w:rPr>
        <w:rFonts w:cs="Segoe UI"/>
      </w:rPr>
    </w:pPr>
  </w:p>
  <w:p w:rsidR="002F187F" w:rsidRPr="00DC6376" w:rsidRDefault="002F187F" w:rsidP="00AA0624">
    <w:pPr>
      <w:pStyle w:val="En-tte"/>
      <w:pBdr>
        <w:top w:val="single" w:sz="12" w:space="1" w:color="993366"/>
      </w:pBdr>
      <w:rPr>
        <w:rFonts w:cs="Segoe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12E4F5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10AF7A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0AB99C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A868E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C94A46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BF8A8F4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A266C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3C899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8ACD2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F622E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F2773A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24C9F"/>
    <w:multiLevelType w:val="hybridMultilevel"/>
    <w:tmpl w:val="6F545934"/>
    <w:lvl w:ilvl="0" w:tplc="2CF062A8">
      <w:start w:val="1"/>
      <w:numFmt w:val="bullet"/>
      <w:pStyle w:val="Retraitcorpsdetexte3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9336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E4B4D"/>
    <w:multiLevelType w:val="hybridMultilevel"/>
    <w:tmpl w:val="15CC70FE"/>
    <w:lvl w:ilvl="0" w:tplc="4E3CDA10">
      <w:start w:val="1"/>
      <w:numFmt w:val="bullet"/>
      <w:pStyle w:val="CVMissionTcheNiveau2"/>
      <w:lvlText w:val="-"/>
      <w:lvlJc w:val="left"/>
      <w:pPr>
        <w:tabs>
          <w:tab w:val="num" w:pos="927"/>
        </w:tabs>
        <w:ind w:left="567" w:firstLine="0"/>
      </w:pPr>
      <w:rPr>
        <w:rFonts w:ascii="Segoe UI" w:hAnsi="Segoe U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3">
    <w:nsid w:val="325531D3"/>
    <w:multiLevelType w:val="singleLevel"/>
    <w:tmpl w:val="94B2F996"/>
    <w:lvl w:ilvl="0">
      <w:start w:val="1"/>
      <w:numFmt w:val="bullet"/>
      <w:lvlText w:val=""/>
      <w:legacy w:legacy="1" w:legacySpace="0" w:legacyIndent="283"/>
      <w:lvlJc w:val="left"/>
      <w:pPr>
        <w:ind w:left="567" w:hanging="283"/>
      </w:pPr>
      <w:rPr>
        <w:rFonts w:ascii="Symbol" w:hAnsi="Symbol" w:hint="default"/>
      </w:rPr>
    </w:lvl>
  </w:abstractNum>
  <w:abstractNum w:abstractNumId="14">
    <w:nsid w:val="3E1148AF"/>
    <w:multiLevelType w:val="hybridMultilevel"/>
    <w:tmpl w:val="2646C78A"/>
    <w:lvl w:ilvl="0" w:tplc="97C87C36">
      <w:start w:val="1"/>
      <w:numFmt w:val="bullet"/>
      <w:lvlText w:val="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2126D5"/>
    <w:multiLevelType w:val="multilevel"/>
    <w:tmpl w:val="040C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2AD24B6"/>
    <w:multiLevelType w:val="hybridMultilevel"/>
    <w:tmpl w:val="46AE015C"/>
    <w:lvl w:ilvl="0" w:tplc="AE44F3B2">
      <w:start w:val="1"/>
      <w:numFmt w:val="bullet"/>
      <w:pStyle w:val="CVEnvironnementTechnique"/>
      <w:lvlText w:val=""/>
      <w:lvlJc w:val="left"/>
      <w:pPr>
        <w:ind w:left="720" w:hanging="360"/>
      </w:pPr>
      <w:rPr>
        <w:rFonts w:ascii="Wingdings" w:hAnsi="Wingdings" w:hint="default"/>
        <w:color w:val="99336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C31921"/>
    <w:multiLevelType w:val="hybridMultilevel"/>
    <w:tmpl w:val="7A9653D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9B0E99"/>
    <w:multiLevelType w:val="multilevel"/>
    <w:tmpl w:val="040C0023"/>
    <w:styleLink w:val="ArticleSection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19">
    <w:nsid w:val="7D7B2D8E"/>
    <w:multiLevelType w:val="hybridMultilevel"/>
    <w:tmpl w:val="87CAC324"/>
    <w:lvl w:ilvl="0" w:tplc="EC54D45C">
      <w:start w:val="1"/>
      <w:numFmt w:val="bullet"/>
      <w:pStyle w:val="CVMissionTche"/>
      <w:lvlText w:val=""/>
      <w:lvlJc w:val="left"/>
      <w:pPr>
        <w:tabs>
          <w:tab w:val="num" w:pos="644"/>
        </w:tabs>
        <w:ind w:left="284" w:firstLine="0"/>
      </w:pPr>
      <w:rPr>
        <w:rFonts w:ascii="Wingdings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5"/>
  </w:num>
  <w:num w:numId="14">
    <w:abstractNumId w:val="18"/>
  </w:num>
  <w:num w:numId="15">
    <w:abstractNumId w:val="12"/>
  </w:num>
  <w:num w:numId="16">
    <w:abstractNumId w:val="16"/>
  </w:num>
  <w:num w:numId="17">
    <w:abstractNumId w:val="13"/>
  </w:num>
  <w:num w:numId="18">
    <w:abstractNumId w:val="14"/>
  </w:num>
  <w:num w:numId="19">
    <w:abstractNumId w:val="11"/>
  </w:num>
  <w:num w:numId="20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 fillcolor="white">
      <v:fill color="white"/>
      <v:textbox inset="0,0,0,0"/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MAJDone" w:val="OK"/>
  </w:docVars>
  <w:rsids>
    <w:rsidRoot w:val="00AA0624"/>
    <w:rsid w:val="000041D8"/>
    <w:rsid w:val="000179A3"/>
    <w:rsid w:val="00091769"/>
    <w:rsid w:val="000A3655"/>
    <w:rsid w:val="000D296C"/>
    <w:rsid w:val="000F197F"/>
    <w:rsid w:val="00100141"/>
    <w:rsid w:val="00117F73"/>
    <w:rsid w:val="001325EA"/>
    <w:rsid w:val="00162043"/>
    <w:rsid w:val="00172927"/>
    <w:rsid w:val="00185AE6"/>
    <w:rsid w:val="001F6F16"/>
    <w:rsid w:val="0021032E"/>
    <w:rsid w:val="002425E3"/>
    <w:rsid w:val="00261694"/>
    <w:rsid w:val="002701B3"/>
    <w:rsid w:val="002848B4"/>
    <w:rsid w:val="002A241B"/>
    <w:rsid w:val="002B4586"/>
    <w:rsid w:val="002F187F"/>
    <w:rsid w:val="00302CDE"/>
    <w:rsid w:val="003438ED"/>
    <w:rsid w:val="00345A79"/>
    <w:rsid w:val="0035725A"/>
    <w:rsid w:val="00363122"/>
    <w:rsid w:val="00366F7C"/>
    <w:rsid w:val="003A1A1C"/>
    <w:rsid w:val="003E5E11"/>
    <w:rsid w:val="004278B5"/>
    <w:rsid w:val="00495935"/>
    <w:rsid w:val="004B1762"/>
    <w:rsid w:val="004B5629"/>
    <w:rsid w:val="00522289"/>
    <w:rsid w:val="0053252D"/>
    <w:rsid w:val="0053527E"/>
    <w:rsid w:val="00547E9E"/>
    <w:rsid w:val="00562F4A"/>
    <w:rsid w:val="005766AC"/>
    <w:rsid w:val="00590482"/>
    <w:rsid w:val="00617597"/>
    <w:rsid w:val="00625D9F"/>
    <w:rsid w:val="00632BC1"/>
    <w:rsid w:val="00636811"/>
    <w:rsid w:val="00666630"/>
    <w:rsid w:val="00673C24"/>
    <w:rsid w:val="006A7F5F"/>
    <w:rsid w:val="006F4D8A"/>
    <w:rsid w:val="006F72BE"/>
    <w:rsid w:val="00716FF6"/>
    <w:rsid w:val="00756157"/>
    <w:rsid w:val="007C73A9"/>
    <w:rsid w:val="007D57C3"/>
    <w:rsid w:val="00816026"/>
    <w:rsid w:val="00821551"/>
    <w:rsid w:val="008404EA"/>
    <w:rsid w:val="00857F3A"/>
    <w:rsid w:val="0089250D"/>
    <w:rsid w:val="008F558D"/>
    <w:rsid w:val="009115E3"/>
    <w:rsid w:val="00954882"/>
    <w:rsid w:val="00972A3B"/>
    <w:rsid w:val="00996FD8"/>
    <w:rsid w:val="009D65DF"/>
    <w:rsid w:val="00A01B0F"/>
    <w:rsid w:val="00A15AB8"/>
    <w:rsid w:val="00A52B48"/>
    <w:rsid w:val="00A973ED"/>
    <w:rsid w:val="00AA0624"/>
    <w:rsid w:val="00AC602F"/>
    <w:rsid w:val="00B24859"/>
    <w:rsid w:val="00B309D4"/>
    <w:rsid w:val="00BA124A"/>
    <w:rsid w:val="00C30D3A"/>
    <w:rsid w:val="00C364D2"/>
    <w:rsid w:val="00C42965"/>
    <w:rsid w:val="00C979B2"/>
    <w:rsid w:val="00CE4E82"/>
    <w:rsid w:val="00CF38C7"/>
    <w:rsid w:val="00D15ECA"/>
    <w:rsid w:val="00D20ADE"/>
    <w:rsid w:val="00D223F9"/>
    <w:rsid w:val="00DC6376"/>
    <w:rsid w:val="00E17EA0"/>
    <w:rsid w:val="00E536C4"/>
    <w:rsid w:val="00E83082"/>
    <w:rsid w:val="00E97195"/>
    <w:rsid w:val="00E9775A"/>
    <w:rsid w:val="00EB4A1A"/>
    <w:rsid w:val="00EF44DB"/>
    <w:rsid w:val="00EF5BDC"/>
    <w:rsid w:val="00F53999"/>
    <w:rsid w:val="00F639AD"/>
    <w:rsid w:val="00F64D8D"/>
    <w:rsid w:val="00F84FC3"/>
    <w:rsid w:val="00F904EE"/>
    <w:rsid w:val="00FA016F"/>
    <w:rsid w:val="00FC75BA"/>
    <w:rsid w:val="00FD31A7"/>
    <w:rsid w:val="00FD63A4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v:textbox inset="0,0,0,0"/>
      <o:colormru v:ext="edit" colors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4D8A"/>
    <w:rPr>
      <w:rFonts w:ascii="Segoe UI" w:hAnsi="Segoe UI"/>
      <w:iCs/>
      <w:szCs w:val="18"/>
    </w:rPr>
  </w:style>
  <w:style w:type="paragraph" w:styleId="Titre1">
    <w:name w:val="heading 1"/>
    <w:basedOn w:val="Normal"/>
    <w:next w:val="Normal"/>
    <w:qFormat/>
    <w:rsid w:val="00185AE6"/>
    <w:pPr>
      <w:keepNext/>
      <w:numPr>
        <w:numId w:val="1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85AE6"/>
    <w:pPr>
      <w:keepNext/>
      <w:numPr>
        <w:ilvl w:val="1"/>
        <w:numId w:val="14"/>
      </w:numPr>
      <w:spacing w:before="240" w:after="60"/>
      <w:outlineLvl w:val="1"/>
    </w:pPr>
    <w:rPr>
      <w:rFonts w:ascii="Arial" w:hAnsi="Arial" w:cs="Arial"/>
      <w:b/>
      <w:bCs/>
      <w:i/>
      <w:sz w:val="28"/>
      <w:szCs w:val="28"/>
    </w:rPr>
  </w:style>
  <w:style w:type="paragraph" w:styleId="Titre3">
    <w:name w:val="heading 3"/>
    <w:basedOn w:val="Normal"/>
    <w:next w:val="CVCorpsdetexte"/>
    <w:qFormat/>
    <w:rsid w:val="00185AE6"/>
    <w:pPr>
      <w:numPr>
        <w:ilvl w:val="2"/>
        <w:numId w:val="14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185AE6"/>
    <w:pPr>
      <w:keepNext/>
      <w:numPr>
        <w:ilvl w:val="3"/>
        <w:numId w:val="14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85AE6"/>
    <w:pPr>
      <w:numPr>
        <w:ilvl w:val="4"/>
        <w:numId w:val="14"/>
      </w:numPr>
      <w:spacing w:before="240" w:after="60"/>
      <w:outlineLvl w:val="4"/>
    </w:pPr>
    <w:rPr>
      <w:b/>
      <w:bCs/>
      <w:i/>
      <w:sz w:val="26"/>
      <w:szCs w:val="26"/>
    </w:rPr>
  </w:style>
  <w:style w:type="paragraph" w:styleId="Titre6">
    <w:name w:val="heading 6"/>
    <w:basedOn w:val="Normal"/>
    <w:next w:val="Normal"/>
    <w:qFormat/>
    <w:rsid w:val="00185AE6"/>
    <w:pPr>
      <w:numPr>
        <w:ilvl w:val="5"/>
        <w:numId w:val="1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85AE6"/>
    <w:pPr>
      <w:numPr>
        <w:ilvl w:val="6"/>
        <w:numId w:val="14"/>
      </w:numPr>
      <w:spacing w:before="240" w:after="60"/>
      <w:outlineLvl w:val="6"/>
    </w:pPr>
    <w:rPr>
      <w:szCs w:val="24"/>
    </w:rPr>
  </w:style>
  <w:style w:type="paragraph" w:styleId="Titre8">
    <w:name w:val="heading 8"/>
    <w:basedOn w:val="Normal"/>
    <w:next w:val="Normal"/>
    <w:qFormat/>
    <w:rsid w:val="00185AE6"/>
    <w:pPr>
      <w:numPr>
        <w:ilvl w:val="7"/>
        <w:numId w:val="14"/>
      </w:numPr>
      <w:spacing w:before="240" w:after="60"/>
      <w:outlineLvl w:val="7"/>
    </w:pPr>
    <w:rPr>
      <w:i/>
      <w:szCs w:val="24"/>
    </w:rPr>
  </w:style>
  <w:style w:type="paragraph" w:styleId="Titre9">
    <w:name w:val="heading 9"/>
    <w:basedOn w:val="Normal"/>
    <w:next w:val="Normal"/>
    <w:qFormat/>
    <w:rsid w:val="00185AE6"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rsid w:val="00FD31A7"/>
    <w:pPr>
      <w:numPr>
        <w:numId w:val="12"/>
      </w:numPr>
    </w:pPr>
  </w:style>
  <w:style w:type="paragraph" w:styleId="Pieddepage">
    <w:name w:val="footer"/>
    <w:basedOn w:val="CVPolicedebase"/>
    <w:rsid w:val="00185AE6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6F4D8A"/>
    <w:pPr>
      <w:tabs>
        <w:tab w:val="center" w:pos="4819"/>
        <w:tab w:val="right" w:pos="9071"/>
      </w:tabs>
    </w:pPr>
  </w:style>
  <w:style w:type="character" w:styleId="Numrodepage">
    <w:name w:val="page number"/>
    <w:basedOn w:val="Policepardfaut"/>
    <w:rsid w:val="00185AE6"/>
  </w:style>
  <w:style w:type="paragraph" w:customStyle="1" w:styleId="CVMissionTitre">
    <w:name w:val="CV Mission Titre"/>
    <w:basedOn w:val="CVPolicedebase"/>
    <w:rsid w:val="006F4D8A"/>
    <w:pPr>
      <w:tabs>
        <w:tab w:val="right" w:pos="9214"/>
      </w:tabs>
      <w:spacing w:after="120"/>
      <w:ind w:left="567"/>
      <w:jc w:val="both"/>
    </w:pPr>
    <w:rPr>
      <w:rFonts w:ascii="Verdana" w:hAnsi="Verdana"/>
      <w:bCs/>
    </w:rPr>
  </w:style>
  <w:style w:type="paragraph" w:customStyle="1" w:styleId="CVFormationTitre">
    <w:name w:val="CV Formation Titre"/>
    <w:basedOn w:val="CVPolicedebase"/>
    <w:rsid w:val="006F4D8A"/>
    <w:pPr>
      <w:tabs>
        <w:tab w:val="left" w:pos="1701"/>
      </w:tabs>
      <w:spacing w:after="60"/>
    </w:pPr>
    <w:rPr>
      <w:b/>
      <w:bCs/>
    </w:rPr>
  </w:style>
  <w:style w:type="paragraph" w:customStyle="1" w:styleId="CVKInfoTitre">
    <w:name w:val="CV KInfo Titre"/>
    <w:basedOn w:val="CVPolicedebase"/>
    <w:rsid w:val="006F4D8A"/>
    <w:pPr>
      <w:tabs>
        <w:tab w:val="left" w:pos="284"/>
        <w:tab w:val="left" w:pos="4820"/>
      </w:tabs>
      <w:spacing w:before="40" w:after="40"/>
    </w:pPr>
    <w:rPr>
      <w:rFonts w:ascii="Verdana" w:hAnsi="Verdana"/>
      <w:b/>
    </w:rPr>
  </w:style>
  <w:style w:type="paragraph" w:customStyle="1" w:styleId="CVNomPrnom">
    <w:name w:val="CV Nom Prénom"/>
    <w:basedOn w:val="CVPolicedebase"/>
    <w:rsid w:val="006F4D8A"/>
    <w:pPr>
      <w:tabs>
        <w:tab w:val="right" w:pos="9072"/>
      </w:tabs>
    </w:pPr>
    <w:rPr>
      <w:b/>
      <w:sz w:val="24"/>
    </w:rPr>
  </w:style>
  <w:style w:type="paragraph" w:customStyle="1" w:styleId="CVTitreSection">
    <w:name w:val="CV Titre Section"/>
    <w:basedOn w:val="CVPolicedebase"/>
    <w:rsid w:val="006F4D8A"/>
    <w:pPr>
      <w:pBdr>
        <w:bottom w:val="single" w:sz="4" w:space="1" w:color="auto"/>
      </w:pBdr>
      <w:shd w:val="clear" w:color="auto" w:fill="C0C0C0"/>
      <w:tabs>
        <w:tab w:val="left" w:pos="9640"/>
      </w:tabs>
      <w:spacing w:before="480"/>
    </w:pPr>
    <w:rPr>
      <w:b/>
      <w:i/>
      <w:caps/>
      <w:sz w:val="28"/>
    </w:rPr>
  </w:style>
  <w:style w:type="paragraph" w:customStyle="1" w:styleId="CVPolicedebase">
    <w:name w:val="CV Police de base"/>
    <w:basedOn w:val="Normal"/>
    <w:autoRedefine/>
    <w:rsid w:val="006F4D8A"/>
  </w:style>
  <w:style w:type="paragraph" w:customStyle="1" w:styleId="CVStageTitre">
    <w:name w:val="CV Stage Titre"/>
    <w:basedOn w:val="CVMissionTitre"/>
    <w:rsid w:val="006F4D8A"/>
    <w:rPr>
      <w:rFonts w:ascii="Segoe UI" w:hAnsi="Segoe UI"/>
    </w:rPr>
  </w:style>
  <w:style w:type="paragraph" w:customStyle="1" w:styleId="CVFormationPrcision">
    <w:name w:val="CV Formation Précision"/>
    <w:basedOn w:val="CVFormationTitre"/>
    <w:rsid w:val="006F4D8A"/>
    <w:pPr>
      <w:numPr>
        <w:ilvl w:val="12"/>
      </w:numPr>
    </w:pPr>
    <w:rPr>
      <w:rFonts w:ascii="Verdana" w:hAnsi="Verdana"/>
      <w:b w:val="0"/>
      <w:bCs w:val="0"/>
      <w:i/>
    </w:rPr>
  </w:style>
  <w:style w:type="paragraph" w:customStyle="1" w:styleId="CVSocit">
    <w:name w:val="CV Société"/>
    <w:basedOn w:val="CVTitreSection"/>
    <w:rsid w:val="006F4D8A"/>
    <w:pPr>
      <w:pBdr>
        <w:bottom w:val="single" w:sz="4" w:space="6" w:color="auto"/>
      </w:pBdr>
      <w:shd w:val="clear" w:color="auto" w:fill="E6E6E6"/>
      <w:tabs>
        <w:tab w:val="clear" w:pos="9640"/>
        <w:tab w:val="right" w:pos="9072"/>
      </w:tabs>
      <w:spacing w:before="240" w:after="240"/>
    </w:pPr>
    <w:rPr>
      <w:b w:val="0"/>
      <w:i w:val="0"/>
      <w:caps w:val="0"/>
    </w:rPr>
  </w:style>
  <w:style w:type="paragraph" w:customStyle="1" w:styleId="CVFonctionExprience">
    <w:name w:val="CV Fonction &amp; Expérience"/>
    <w:basedOn w:val="CVPolicedebase"/>
    <w:rsid w:val="006F4D8A"/>
    <w:pPr>
      <w:spacing w:before="240" w:after="240"/>
      <w:jc w:val="center"/>
    </w:pPr>
    <w:rPr>
      <w:b/>
      <w:sz w:val="28"/>
    </w:rPr>
  </w:style>
  <w:style w:type="paragraph" w:customStyle="1" w:styleId="CVStageDescription">
    <w:name w:val="CV Stage Description"/>
    <w:basedOn w:val="CVMissionDescription"/>
    <w:rsid w:val="006F4D8A"/>
  </w:style>
  <w:style w:type="paragraph" w:customStyle="1" w:styleId="CVCorpsdetexte">
    <w:name w:val="CV Corps de texte"/>
    <w:basedOn w:val="CVNomPrnom"/>
    <w:rsid w:val="006F4D8A"/>
    <w:rPr>
      <w:rFonts w:ascii="Verdana" w:hAnsi="Verdana"/>
      <w:b w:val="0"/>
    </w:rPr>
  </w:style>
  <w:style w:type="paragraph" w:customStyle="1" w:styleId="CVClient">
    <w:name w:val="CV Client"/>
    <w:basedOn w:val="CVSocit"/>
    <w:rsid w:val="006F4D8A"/>
    <w:pPr>
      <w:pBdr>
        <w:bottom w:val="none" w:sz="0" w:space="0" w:color="auto"/>
      </w:pBdr>
      <w:shd w:val="clear" w:color="auto" w:fill="auto"/>
      <w:spacing w:before="0" w:after="120"/>
      <w:ind w:left="567"/>
    </w:pPr>
    <w:rPr>
      <w:b/>
      <w:i/>
      <w:sz w:val="24"/>
    </w:rPr>
  </w:style>
  <w:style w:type="paragraph" w:customStyle="1" w:styleId="CVTitreSectionExpriencePro">
    <w:name w:val="CV Titre Section Expérience Pro"/>
    <w:basedOn w:val="CVPolicedebase"/>
    <w:rsid w:val="006F4D8A"/>
    <w:pPr>
      <w:pageBreakBefore/>
      <w:pBdr>
        <w:bottom w:val="single" w:sz="4" w:space="1" w:color="auto"/>
      </w:pBdr>
      <w:shd w:val="clear" w:color="auto" w:fill="C0C0C0"/>
      <w:spacing w:before="120"/>
    </w:pPr>
    <w:rPr>
      <w:b/>
      <w:i/>
      <w:sz w:val="28"/>
    </w:rPr>
  </w:style>
  <w:style w:type="paragraph" w:customStyle="1" w:styleId="CVEtatCivilSuite">
    <w:name w:val="CV Etat Civil Suite"/>
    <w:basedOn w:val="CVNomPrnom"/>
    <w:rsid w:val="006F4D8A"/>
    <w:pPr>
      <w:ind w:left="284"/>
    </w:pPr>
    <w:rPr>
      <w:b w:val="0"/>
      <w:sz w:val="20"/>
    </w:rPr>
  </w:style>
  <w:style w:type="paragraph" w:customStyle="1" w:styleId="CVKInfoDescription">
    <w:name w:val="CV KInfo Description"/>
    <w:basedOn w:val="CVKInfoTitre"/>
    <w:rsid w:val="006F4D8A"/>
    <w:pPr>
      <w:spacing w:before="0" w:after="60"/>
    </w:pPr>
    <w:rPr>
      <w:rFonts w:ascii="Segoe UI" w:hAnsi="Segoe UI"/>
      <w:b w:val="0"/>
    </w:rPr>
  </w:style>
  <w:style w:type="paragraph" w:customStyle="1" w:styleId="CVLangue">
    <w:name w:val="CV Langue"/>
    <w:basedOn w:val="CVKInfoTitre"/>
    <w:rsid w:val="006F4D8A"/>
    <w:pPr>
      <w:tabs>
        <w:tab w:val="clear" w:pos="284"/>
        <w:tab w:val="clear" w:pos="4820"/>
        <w:tab w:val="left" w:pos="1701"/>
      </w:tabs>
      <w:spacing w:after="60"/>
    </w:pPr>
    <w:rPr>
      <w:rFonts w:ascii="Segoe UI" w:hAnsi="Segoe UI"/>
      <w:bCs/>
    </w:rPr>
  </w:style>
  <w:style w:type="paragraph" w:styleId="Index4">
    <w:name w:val="index 4"/>
    <w:basedOn w:val="Normal"/>
    <w:next w:val="Normal"/>
    <w:autoRedefine/>
    <w:semiHidden/>
    <w:rsid w:val="00185AE6"/>
    <w:pPr>
      <w:ind w:left="800" w:hanging="200"/>
    </w:pPr>
  </w:style>
  <w:style w:type="paragraph" w:customStyle="1" w:styleId="CVPieddepage">
    <w:name w:val="CV Pied de page"/>
    <w:basedOn w:val="CVPolicedebase"/>
    <w:rsid w:val="006F4D8A"/>
    <w:pPr>
      <w:tabs>
        <w:tab w:val="right" w:pos="9072"/>
      </w:tabs>
    </w:pPr>
    <w:rPr>
      <w:sz w:val="16"/>
    </w:rPr>
  </w:style>
  <w:style w:type="paragraph" w:customStyle="1" w:styleId="CVMissionDescription">
    <w:name w:val="CV Mission Description"/>
    <w:basedOn w:val="CVPolicedebase"/>
    <w:rsid w:val="006F4D8A"/>
    <w:pPr>
      <w:spacing w:after="120"/>
      <w:jc w:val="both"/>
    </w:pPr>
  </w:style>
  <w:style w:type="paragraph" w:customStyle="1" w:styleId="CVEnvironnementTechnique">
    <w:name w:val="CV Environnement Technique"/>
    <w:basedOn w:val="CVMissionDescription"/>
    <w:rsid w:val="00673C24"/>
    <w:pPr>
      <w:numPr>
        <w:numId w:val="16"/>
      </w:numPr>
      <w:tabs>
        <w:tab w:val="left" w:pos="284"/>
      </w:tabs>
      <w:spacing w:before="120" w:after="0"/>
      <w:ind w:left="284" w:hanging="284"/>
    </w:pPr>
    <w:rPr>
      <w:b/>
      <w:i/>
      <w:color w:val="993366"/>
    </w:rPr>
  </w:style>
  <w:style w:type="paragraph" w:customStyle="1" w:styleId="CVMissionTche">
    <w:name w:val="CV Mission Tâche"/>
    <w:basedOn w:val="CVPolicedebase"/>
    <w:rsid w:val="006F4D8A"/>
    <w:pPr>
      <w:numPr>
        <w:numId w:val="1"/>
      </w:numPr>
      <w:spacing w:before="60" w:after="60"/>
    </w:pPr>
  </w:style>
  <w:style w:type="paragraph" w:customStyle="1" w:styleId="CVDate">
    <w:name w:val="CV Date"/>
    <w:basedOn w:val="CVClient"/>
    <w:rsid w:val="006F4D8A"/>
    <w:pPr>
      <w:tabs>
        <w:tab w:val="clear" w:pos="9072"/>
      </w:tabs>
      <w:ind w:left="0"/>
    </w:pPr>
    <w:rPr>
      <w:b w:val="0"/>
      <w:i w:val="0"/>
    </w:rPr>
  </w:style>
  <w:style w:type="paragraph" w:customStyle="1" w:styleId="CVLangueDescription">
    <w:name w:val="CV Langue Description"/>
    <w:basedOn w:val="CVLangue"/>
    <w:rsid w:val="006F4D8A"/>
    <w:pPr>
      <w:tabs>
        <w:tab w:val="clear" w:pos="1701"/>
      </w:tabs>
    </w:pPr>
    <w:rPr>
      <w:b w:val="0"/>
      <w:bCs w:val="0"/>
    </w:rPr>
  </w:style>
  <w:style w:type="paragraph" w:customStyle="1" w:styleId="CVRle">
    <w:name w:val="CV Rôle"/>
    <w:basedOn w:val="CVClient"/>
    <w:rsid w:val="006F4D8A"/>
    <w:pPr>
      <w:tabs>
        <w:tab w:val="clear" w:pos="9072"/>
      </w:tabs>
      <w:ind w:left="0"/>
    </w:pPr>
    <w:rPr>
      <w:i w:val="0"/>
    </w:rPr>
  </w:style>
  <w:style w:type="paragraph" w:customStyle="1" w:styleId="CVSparateur">
    <w:name w:val="CV Séparateur"/>
    <w:basedOn w:val="CVNomPrnom"/>
    <w:rsid w:val="006F4D8A"/>
    <w:pPr>
      <w:keepNext/>
      <w:spacing w:before="120" w:after="120"/>
    </w:pPr>
  </w:style>
  <w:style w:type="paragraph" w:customStyle="1" w:styleId="CVEnvironnementTitre">
    <w:name w:val="CV Environnement Titre"/>
    <w:basedOn w:val="CVEnvironnementTechnique"/>
    <w:rsid w:val="006F4D8A"/>
  </w:style>
  <w:style w:type="paragraph" w:customStyle="1" w:styleId="CVEntte">
    <w:name w:val="CV Entête"/>
    <w:basedOn w:val="En-tte"/>
    <w:rsid w:val="006F4D8A"/>
  </w:style>
  <w:style w:type="character" w:styleId="Accentuation">
    <w:name w:val="Emphasis"/>
    <w:qFormat/>
    <w:rsid w:val="00185AE6"/>
    <w:rPr>
      <w:i/>
      <w:iCs/>
    </w:rPr>
  </w:style>
  <w:style w:type="character" w:styleId="AcronymeHTML">
    <w:name w:val="HTML Acronym"/>
    <w:basedOn w:val="Policepardfaut"/>
    <w:rsid w:val="00185AE6"/>
  </w:style>
  <w:style w:type="paragraph" w:styleId="Adressedestinataire">
    <w:name w:val="envelope address"/>
    <w:basedOn w:val="Normal"/>
    <w:rsid w:val="00185AE6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Cs w:val="24"/>
    </w:rPr>
  </w:style>
  <w:style w:type="paragraph" w:styleId="Adresseexpditeur">
    <w:name w:val="envelope return"/>
    <w:basedOn w:val="Normal"/>
    <w:rsid w:val="00185AE6"/>
    <w:rPr>
      <w:rFonts w:ascii="Arial" w:hAnsi="Arial" w:cs="Arial"/>
    </w:rPr>
  </w:style>
  <w:style w:type="paragraph" w:styleId="AdresseHTML">
    <w:name w:val="HTML Address"/>
    <w:basedOn w:val="Normal"/>
    <w:rsid w:val="00185AE6"/>
    <w:rPr>
      <w:i/>
    </w:rPr>
  </w:style>
  <w:style w:type="character" w:styleId="Appeldenotedefin">
    <w:name w:val="endnote reference"/>
    <w:semiHidden/>
    <w:rsid w:val="00185AE6"/>
    <w:rPr>
      <w:vertAlign w:val="superscript"/>
    </w:rPr>
  </w:style>
  <w:style w:type="character" w:styleId="Appelnotedebasdep">
    <w:name w:val="footnote reference"/>
    <w:semiHidden/>
    <w:rsid w:val="00185AE6"/>
    <w:rPr>
      <w:vertAlign w:val="superscript"/>
    </w:rPr>
  </w:style>
  <w:style w:type="character" w:styleId="CitationHTML">
    <w:name w:val="HTML Cite"/>
    <w:rsid w:val="00185AE6"/>
    <w:rPr>
      <w:i/>
      <w:iCs/>
    </w:rPr>
  </w:style>
  <w:style w:type="character" w:styleId="ClavierHTML">
    <w:name w:val="HTML Keyboard"/>
    <w:rsid w:val="00185AE6"/>
    <w:rPr>
      <w:rFonts w:ascii="Courier New" w:hAnsi="Courier New"/>
      <w:sz w:val="20"/>
      <w:szCs w:val="20"/>
    </w:rPr>
  </w:style>
  <w:style w:type="character" w:styleId="CodeHTML">
    <w:name w:val="HTML Code"/>
    <w:rsid w:val="00185AE6"/>
    <w:rPr>
      <w:rFonts w:ascii="Courier New" w:hAnsi="Courier New"/>
      <w:sz w:val="20"/>
      <w:szCs w:val="20"/>
    </w:rPr>
  </w:style>
  <w:style w:type="paragraph" w:styleId="Commentaire">
    <w:name w:val="annotation text"/>
    <w:basedOn w:val="Normal"/>
    <w:link w:val="CommentaireCar"/>
    <w:semiHidden/>
    <w:rsid w:val="00185AE6"/>
  </w:style>
  <w:style w:type="paragraph" w:styleId="Corpsdetexte">
    <w:name w:val="Body Text"/>
    <w:basedOn w:val="Normal"/>
    <w:rsid w:val="00185AE6"/>
    <w:pPr>
      <w:spacing w:after="120"/>
    </w:pPr>
  </w:style>
  <w:style w:type="paragraph" w:styleId="Corpsdetexte2">
    <w:name w:val="Body Text 2"/>
    <w:basedOn w:val="Normal"/>
    <w:rsid w:val="00185AE6"/>
    <w:pPr>
      <w:spacing w:after="120" w:line="480" w:lineRule="auto"/>
    </w:pPr>
  </w:style>
  <w:style w:type="paragraph" w:styleId="Corpsdetexte3">
    <w:name w:val="Body Text 3"/>
    <w:basedOn w:val="Normal"/>
    <w:rsid w:val="00185AE6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rsid w:val="00185AE6"/>
  </w:style>
  <w:style w:type="character" w:styleId="DfinitionHTML">
    <w:name w:val="HTML Definition"/>
    <w:rsid w:val="00185AE6"/>
    <w:rPr>
      <w:i/>
      <w:iCs/>
    </w:rPr>
  </w:style>
  <w:style w:type="character" w:styleId="lev">
    <w:name w:val="Strong"/>
    <w:qFormat/>
    <w:rsid w:val="00185AE6"/>
    <w:rPr>
      <w:b/>
      <w:bCs/>
    </w:rPr>
  </w:style>
  <w:style w:type="paragraph" w:styleId="En-ttedemessage">
    <w:name w:val="Message Header"/>
    <w:basedOn w:val="Normal"/>
    <w:rsid w:val="00185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styleId="ExempleHTML">
    <w:name w:val="HTML Sample"/>
    <w:rsid w:val="00185AE6"/>
    <w:rPr>
      <w:rFonts w:ascii="Courier New" w:hAnsi="Courier New"/>
    </w:rPr>
  </w:style>
  <w:style w:type="paragraph" w:styleId="Explorateurdedocuments">
    <w:name w:val="Document Map"/>
    <w:basedOn w:val="Normal"/>
    <w:semiHidden/>
    <w:rsid w:val="00185AE6"/>
    <w:pPr>
      <w:shd w:val="clear" w:color="auto" w:fill="000080"/>
    </w:pPr>
    <w:rPr>
      <w:rFonts w:ascii="Tahoma" w:hAnsi="Tahoma" w:cs="Tahoma"/>
    </w:rPr>
  </w:style>
  <w:style w:type="paragraph" w:styleId="Formuledepolitesse">
    <w:name w:val="Closing"/>
    <w:basedOn w:val="Normal"/>
    <w:rsid w:val="00185AE6"/>
    <w:pPr>
      <w:ind w:left="4252"/>
    </w:pPr>
  </w:style>
  <w:style w:type="paragraph" w:styleId="Index1">
    <w:name w:val="index 1"/>
    <w:basedOn w:val="Normal"/>
    <w:next w:val="Normal"/>
    <w:autoRedefine/>
    <w:semiHidden/>
    <w:rsid w:val="00185AE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185AE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185AE6"/>
    <w:pPr>
      <w:ind w:left="600" w:hanging="200"/>
    </w:pPr>
  </w:style>
  <w:style w:type="paragraph" w:styleId="Index5">
    <w:name w:val="index 5"/>
    <w:basedOn w:val="Normal"/>
    <w:next w:val="Normal"/>
    <w:autoRedefine/>
    <w:semiHidden/>
    <w:rsid w:val="00185AE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185AE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185AE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185AE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185AE6"/>
    <w:pPr>
      <w:ind w:left="1800" w:hanging="200"/>
    </w:pPr>
  </w:style>
  <w:style w:type="paragraph" w:styleId="Lgende">
    <w:name w:val="caption"/>
    <w:basedOn w:val="Normal"/>
    <w:next w:val="Normal"/>
    <w:qFormat/>
    <w:rsid w:val="00185AE6"/>
    <w:pPr>
      <w:spacing w:before="120" w:after="120"/>
    </w:pPr>
    <w:rPr>
      <w:b/>
      <w:bCs/>
    </w:rPr>
  </w:style>
  <w:style w:type="character" w:styleId="Lienhypertexte">
    <w:name w:val="Hyperlink"/>
    <w:rsid w:val="00185AE6"/>
    <w:rPr>
      <w:color w:val="0000FF"/>
      <w:u w:val="single"/>
    </w:rPr>
  </w:style>
  <w:style w:type="character" w:styleId="Lienhypertextesuivivisit">
    <w:name w:val="FollowedHyperlink"/>
    <w:rsid w:val="00185AE6"/>
    <w:rPr>
      <w:color w:val="800080"/>
      <w:u w:val="single"/>
    </w:rPr>
  </w:style>
  <w:style w:type="paragraph" w:styleId="Liste">
    <w:name w:val="List"/>
    <w:basedOn w:val="Normal"/>
    <w:rsid w:val="00185AE6"/>
    <w:pPr>
      <w:ind w:left="283" w:hanging="283"/>
    </w:pPr>
  </w:style>
  <w:style w:type="paragraph" w:styleId="Liste2">
    <w:name w:val="List 2"/>
    <w:basedOn w:val="Normal"/>
    <w:rsid w:val="00185AE6"/>
    <w:pPr>
      <w:ind w:left="566" w:hanging="283"/>
    </w:pPr>
  </w:style>
  <w:style w:type="paragraph" w:styleId="Liste3">
    <w:name w:val="List 3"/>
    <w:basedOn w:val="Normal"/>
    <w:rsid w:val="00185AE6"/>
    <w:pPr>
      <w:ind w:left="849" w:hanging="283"/>
    </w:pPr>
  </w:style>
  <w:style w:type="paragraph" w:styleId="Liste4">
    <w:name w:val="List 4"/>
    <w:basedOn w:val="Normal"/>
    <w:rsid w:val="00185AE6"/>
    <w:pPr>
      <w:ind w:left="1132" w:hanging="283"/>
    </w:pPr>
  </w:style>
  <w:style w:type="paragraph" w:styleId="Liste5">
    <w:name w:val="List 5"/>
    <w:basedOn w:val="Normal"/>
    <w:rsid w:val="00185AE6"/>
    <w:pPr>
      <w:ind w:left="1415" w:hanging="283"/>
    </w:pPr>
  </w:style>
  <w:style w:type="paragraph" w:styleId="Listenumros">
    <w:name w:val="List Number"/>
    <w:basedOn w:val="Normal"/>
    <w:rsid w:val="00185AE6"/>
    <w:pPr>
      <w:numPr>
        <w:numId w:val="2"/>
      </w:numPr>
    </w:pPr>
  </w:style>
  <w:style w:type="paragraph" w:styleId="Listenumros2">
    <w:name w:val="List Number 2"/>
    <w:basedOn w:val="Normal"/>
    <w:rsid w:val="00185AE6"/>
    <w:pPr>
      <w:numPr>
        <w:numId w:val="3"/>
      </w:numPr>
    </w:pPr>
  </w:style>
  <w:style w:type="paragraph" w:styleId="Listenumros3">
    <w:name w:val="List Number 3"/>
    <w:basedOn w:val="Normal"/>
    <w:rsid w:val="00185AE6"/>
    <w:pPr>
      <w:numPr>
        <w:numId w:val="4"/>
      </w:numPr>
    </w:pPr>
  </w:style>
  <w:style w:type="paragraph" w:styleId="Listenumros4">
    <w:name w:val="List Number 4"/>
    <w:basedOn w:val="Normal"/>
    <w:rsid w:val="00185AE6"/>
    <w:pPr>
      <w:numPr>
        <w:numId w:val="5"/>
      </w:numPr>
    </w:pPr>
  </w:style>
  <w:style w:type="paragraph" w:styleId="Listenumros5">
    <w:name w:val="List Number 5"/>
    <w:basedOn w:val="Normal"/>
    <w:rsid w:val="00185AE6"/>
    <w:pPr>
      <w:numPr>
        <w:numId w:val="6"/>
      </w:numPr>
    </w:pPr>
  </w:style>
  <w:style w:type="paragraph" w:styleId="Listepuces">
    <w:name w:val="List Bullet"/>
    <w:basedOn w:val="Normal"/>
    <w:autoRedefine/>
    <w:rsid w:val="00185AE6"/>
    <w:pPr>
      <w:numPr>
        <w:numId w:val="7"/>
      </w:numPr>
    </w:pPr>
  </w:style>
  <w:style w:type="paragraph" w:styleId="Listepuces2">
    <w:name w:val="List Bullet 2"/>
    <w:basedOn w:val="Normal"/>
    <w:autoRedefine/>
    <w:rsid w:val="00185AE6"/>
    <w:pPr>
      <w:numPr>
        <w:numId w:val="8"/>
      </w:numPr>
    </w:pPr>
  </w:style>
  <w:style w:type="paragraph" w:styleId="Listepuces3">
    <w:name w:val="List Bullet 3"/>
    <w:basedOn w:val="Normal"/>
    <w:autoRedefine/>
    <w:rsid w:val="00185AE6"/>
    <w:pPr>
      <w:numPr>
        <w:numId w:val="9"/>
      </w:numPr>
    </w:pPr>
  </w:style>
  <w:style w:type="paragraph" w:styleId="Listepuces4">
    <w:name w:val="List Bullet 4"/>
    <w:basedOn w:val="Normal"/>
    <w:autoRedefine/>
    <w:rsid w:val="00185AE6"/>
    <w:pPr>
      <w:numPr>
        <w:numId w:val="10"/>
      </w:numPr>
    </w:pPr>
  </w:style>
  <w:style w:type="paragraph" w:styleId="Listepuces5">
    <w:name w:val="List Bullet 5"/>
    <w:basedOn w:val="Normal"/>
    <w:autoRedefine/>
    <w:rsid w:val="00185AE6"/>
    <w:pPr>
      <w:numPr>
        <w:numId w:val="11"/>
      </w:numPr>
    </w:pPr>
  </w:style>
  <w:style w:type="paragraph" w:styleId="Listecontinue">
    <w:name w:val="List Continue"/>
    <w:basedOn w:val="Normal"/>
    <w:rsid w:val="00185AE6"/>
    <w:pPr>
      <w:spacing w:after="120"/>
      <w:ind w:left="283"/>
    </w:pPr>
  </w:style>
  <w:style w:type="paragraph" w:styleId="Listecontinue2">
    <w:name w:val="List Continue 2"/>
    <w:basedOn w:val="Normal"/>
    <w:rsid w:val="00185AE6"/>
    <w:pPr>
      <w:spacing w:after="120"/>
      <w:ind w:left="566"/>
    </w:pPr>
  </w:style>
  <w:style w:type="paragraph" w:styleId="Listecontinue3">
    <w:name w:val="List Continue 3"/>
    <w:basedOn w:val="Normal"/>
    <w:rsid w:val="00185AE6"/>
    <w:pPr>
      <w:spacing w:after="120"/>
      <w:ind w:left="849"/>
    </w:pPr>
  </w:style>
  <w:style w:type="paragraph" w:styleId="Listecontinue4">
    <w:name w:val="List Continue 4"/>
    <w:basedOn w:val="Normal"/>
    <w:rsid w:val="00185AE6"/>
    <w:pPr>
      <w:spacing w:after="120"/>
      <w:ind w:left="1132"/>
    </w:pPr>
  </w:style>
  <w:style w:type="paragraph" w:styleId="Listecontinue5">
    <w:name w:val="List Continue 5"/>
    <w:basedOn w:val="Normal"/>
    <w:rsid w:val="00185AE6"/>
    <w:pPr>
      <w:spacing w:after="120"/>
      <w:ind w:left="1415"/>
    </w:pPr>
  </w:style>
  <w:style w:type="character" w:styleId="MachinecrireHTML">
    <w:name w:val="HTML Typewriter"/>
    <w:rsid w:val="00185AE6"/>
    <w:rPr>
      <w:rFonts w:ascii="Courier New" w:hAnsi="Courier New"/>
      <w:sz w:val="20"/>
      <w:szCs w:val="20"/>
    </w:rPr>
  </w:style>
  <w:style w:type="character" w:styleId="Marquedecommentaire">
    <w:name w:val="annotation reference"/>
    <w:semiHidden/>
    <w:rsid w:val="00185AE6"/>
    <w:rPr>
      <w:sz w:val="16"/>
      <w:szCs w:val="16"/>
    </w:rPr>
  </w:style>
  <w:style w:type="paragraph" w:styleId="NormalWeb">
    <w:name w:val="Normal (Web)"/>
    <w:basedOn w:val="Normal"/>
    <w:rsid w:val="00185AE6"/>
    <w:rPr>
      <w:szCs w:val="24"/>
    </w:rPr>
  </w:style>
  <w:style w:type="paragraph" w:styleId="Normalcentr">
    <w:name w:val="Block Text"/>
    <w:basedOn w:val="Normal"/>
    <w:rsid w:val="00185AE6"/>
    <w:pPr>
      <w:spacing w:after="120"/>
      <w:ind w:left="1440" w:right="1440"/>
    </w:pPr>
  </w:style>
  <w:style w:type="paragraph" w:styleId="Notedebasdepage">
    <w:name w:val="footnote text"/>
    <w:basedOn w:val="Normal"/>
    <w:semiHidden/>
    <w:rsid w:val="00185AE6"/>
  </w:style>
  <w:style w:type="paragraph" w:styleId="Notedefin">
    <w:name w:val="endnote text"/>
    <w:basedOn w:val="Normal"/>
    <w:semiHidden/>
    <w:rsid w:val="00185AE6"/>
  </w:style>
  <w:style w:type="character" w:styleId="Numrodeligne">
    <w:name w:val="line number"/>
    <w:basedOn w:val="Policepardfaut"/>
    <w:rsid w:val="00185AE6"/>
  </w:style>
  <w:style w:type="paragraph" w:styleId="PrformatHTML">
    <w:name w:val="HTML Preformatted"/>
    <w:basedOn w:val="Normal"/>
    <w:rsid w:val="00185AE6"/>
    <w:rPr>
      <w:rFonts w:ascii="Courier New" w:hAnsi="Courier New" w:cs="Courier New"/>
    </w:rPr>
  </w:style>
  <w:style w:type="paragraph" w:styleId="Retrait1religne">
    <w:name w:val="Body Text First Indent"/>
    <w:basedOn w:val="Corpsdetexte"/>
    <w:rsid w:val="00185AE6"/>
    <w:pPr>
      <w:ind w:firstLine="210"/>
    </w:pPr>
  </w:style>
  <w:style w:type="paragraph" w:styleId="Retraitcorpsdetexte">
    <w:name w:val="Body Text Indent"/>
    <w:basedOn w:val="Normal"/>
    <w:rsid w:val="00185AE6"/>
    <w:pPr>
      <w:spacing w:after="120"/>
      <w:ind w:left="283"/>
    </w:pPr>
  </w:style>
  <w:style w:type="paragraph" w:styleId="Retraitcorpsdetexte2">
    <w:name w:val="Body Text Indent 2"/>
    <w:basedOn w:val="Normal"/>
    <w:rsid w:val="00185AE6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185AE6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185AE6"/>
    <w:pPr>
      <w:ind w:firstLine="210"/>
    </w:pPr>
  </w:style>
  <w:style w:type="paragraph" w:styleId="Retraitnormal">
    <w:name w:val="Normal Indent"/>
    <w:basedOn w:val="Normal"/>
    <w:rsid w:val="00185AE6"/>
    <w:pPr>
      <w:ind w:left="708"/>
    </w:pPr>
  </w:style>
  <w:style w:type="paragraph" w:styleId="Salutations">
    <w:name w:val="Salutation"/>
    <w:basedOn w:val="Normal"/>
    <w:next w:val="Normal"/>
    <w:rsid w:val="00185AE6"/>
  </w:style>
  <w:style w:type="paragraph" w:styleId="Signature">
    <w:name w:val="Signature"/>
    <w:basedOn w:val="Normal"/>
    <w:rsid w:val="00185AE6"/>
    <w:pPr>
      <w:ind w:left="4252"/>
    </w:pPr>
  </w:style>
  <w:style w:type="paragraph" w:styleId="Signaturelectronique">
    <w:name w:val="E-mail Signature"/>
    <w:basedOn w:val="Normal"/>
    <w:rsid w:val="00185AE6"/>
  </w:style>
  <w:style w:type="paragraph" w:styleId="Sous-titre">
    <w:name w:val="Subtitle"/>
    <w:basedOn w:val="Normal"/>
    <w:qFormat/>
    <w:rsid w:val="00185AE6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desillustrations">
    <w:name w:val="table of figures"/>
    <w:basedOn w:val="Normal"/>
    <w:next w:val="Normal"/>
    <w:semiHidden/>
    <w:rsid w:val="00185AE6"/>
    <w:pPr>
      <w:ind w:left="400" w:hanging="400"/>
    </w:pPr>
  </w:style>
  <w:style w:type="paragraph" w:styleId="Tabledesrfrencesjuridiques">
    <w:name w:val="table of authorities"/>
    <w:basedOn w:val="Normal"/>
    <w:next w:val="Normal"/>
    <w:semiHidden/>
    <w:rsid w:val="00185AE6"/>
    <w:pPr>
      <w:ind w:left="200" w:hanging="200"/>
    </w:pPr>
  </w:style>
  <w:style w:type="paragraph" w:styleId="Textebrut">
    <w:name w:val="Plain Text"/>
    <w:basedOn w:val="Normal"/>
    <w:rsid w:val="00185AE6"/>
    <w:rPr>
      <w:rFonts w:ascii="Courier New" w:hAnsi="Courier New" w:cs="Courier New"/>
    </w:rPr>
  </w:style>
  <w:style w:type="paragraph" w:styleId="Textedemacro">
    <w:name w:val="macro"/>
    <w:semiHidden/>
    <w:rsid w:val="00185A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itre">
    <w:name w:val="Title"/>
    <w:basedOn w:val="Normal"/>
    <w:qFormat/>
    <w:rsid w:val="00185AE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rsid w:val="00185AE6"/>
  </w:style>
  <w:style w:type="paragraph" w:styleId="Titreindex">
    <w:name w:val="index heading"/>
    <w:basedOn w:val="Normal"/>
    <w:next w:val="Index1"/>
    <w:semiHidden/>
    <w:rsid w:val="00185AE6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semiHidden/>
    <w:rsid w:val="00185AE6"/>
    <w:pPr>
      <w:spacing w:before="120"/>
    </w:pPr>
    <w:rPr>
      <w:rFonts w:ascii="Arial" w:hAnsi="Arial" w:cs="Arial"/>
      <w:b/>
      <w:bCs/>
      <w:szCs w:val="24"/>
    </w:rPr>
  </w:style>
  <w:style w:type="paragraph" w:styleId="TM1">
    <w:name w:val="toc 1"/>
    <w:basedOn w:val="Normal"/>
    <w:next w:val="Normal"/>
    <w:autoRedefine/>
    <w:semiHidden/>
    <w:rsid w:val="00185AE6"/>
  </w:style>
  <w:style w:type="paragraph" w:styleId="TM2">
    <w:name w:val="toc 2"/>
    <w:basedOn w:val="Normal"/>
    <w:next w:val="Normal"/>
    <w:autoRedefine/>
    <w:semiHidden/>
    <w:rsid w:val="00185AE6"/>
    <w:pPr>
      <w:ind w:left="200"/>
    </w:pPr>
  </w:style>
  <w:style w:type="paragraph" w:styleId="TM3">
    <w:name w:val="toc 3"/>
    <w:basedOn w:val="Normal"/>
    <w:next w:val="Normal"/>
    <w:autoRedefine/>
    <w:semiHidden/>
    <w:rsid w:val="00185AE6"/>
    <w:pPr>
      <w:ind w:left="400"/>
    </w:pPr>
  </w:style>
  <w:style w:type="paragraph" w:styleId="TM4">
    <w:name w:val="toc 4"/>
    <w:basedOn w:val="Normal"/>
    <w:next w:val="Normal"/>
    <w:autoRedefine/>
    <w:semiHidden/>
    <w:rsid w:val="00185AE6"/>
    <w:pPr>
      <w:ind w:left="600"/>
    </w:pPr>
  </w:style>
  <w:style w:type="paragraph" w:styleId="TM5">
    <w:name w:val="toc 5"/>
    <w:basedOn w:val="Normal"/>
    <w:next w:val="Normal"/>
    <w:autoRedefine/>
    <w:semiHidden/>
    <w:rsid w:val="00185AE6"/>
    <w:pPr>
      <w:ind w:left="800"/>
    </w:pPr>
  </w:style>
  <w:style w:type="paragraph" w:styleId="TM6">
    <w:name w:val="toc 6"/>
    <w:basedOn w:val="Normal"/>
    <w:next w:val="Normal"/>
    <w:autoRedefine/>
    <w:semiHidden/>
    <w:rsid w:val="00185AE6"/>
    <w:pPr>
      <w:ind w:left="1000"/>
    </w:pPr>
  </w:style>
  <w:style w:type="paragraph" w:styleId="TM7">
    <w:name w:val="toc 7"/>
    <w:basedOn w:val="Normal"/>
    <w:next w:val="Normal"/>
    <w:autoRedefine/>
    <w:semiHidden/>
    <w:rsid w:val="00185AE6"/>
    <w:pPr>
      <w:ind w:left="1200"/>
    </w:pPr>
  </w:style>
  <w:style w:type="paragraph" w:styleId="TM8">
    <w:name w:val="toc 8"/>
    <w:basedOn w:val="Normal"/>
    <w:next w:val="Normal"/>
    <w:autoRedefine/>
    <w:semiHidden/>
    <w:rsid w:val="00185AE6"/>
    <w:pPr>
      <w:ind w:left="1400"/>
    </w:pPr>
  </w:style>
  <w:style w:type="paragraph" w:styleId="TM9">
    <w:name w:val="toc 9"/>
    <w:basedOn w:val="Normal"/>
    <w:next w:val="Normal"/>
    <w:autoRedefine/>
    <w:semiHidden/>
    <w:rsid w:val="00185AE6"/>
    <w:pPr>
      <w:ind w:left="1600"/>
    </w:pPr>
  </w:style>
  <w:style w:type="paragraph" w:customStyle="1" w:styleId="CVPieddepageBordureHaut">
    <w:name w:val="CV Pied de page Bordure Haut"/>
    <w:basedOn w:val="CVPieddepage"/>
    <w:rsid w:val="006F4D8A"/>
    <w:pPr>
      <w:tabs>
        <w:tab w:val="clear" w:pos="9072"/>
        <w:tab w:val="left" w:pos="5415"/>
      </w:tabs>
      <w:jc w:val="center"/>
    </w:pPr>
    <w:rPr>
      <w:sz w:val="10"/>
    </w:rPr>
  </w:style>
  <w:style w:type="paragraph" w:styleId="Textedebulles">
    <w:name w:val="Balloon Text"/>
    <w:basedOn w:val="Normal"/>
    <w:semiHidden/>
    <w:rsid w:val="008404EA"/>
    <w:rPr>
      <w:rFonts w:ascii="Tahoma" w:hAnsi="Tahoma" w:cs="Tahoma"/>
      <w:sz w:val="16"/>
      <w:szCs w:val="16"/>
    </w:rPr>
  </w:style>
  <w:style w:type="numbering" w:styleId="1ai">
    <w:name w:val="Outline List 1"/>
    <w:basedOn w:val="Aucuneliste"/>
    <w:rsid w:val="00FD31A7"/>
    <w:pPr>
      <w:numPr>
        <w:numId w:val="13"/>
      </w:numPr>
    </w:pPr>
  </w:style>
  <w:style w:type="numbering" w:styleId="ArticleSection">
    <w:name w:val="Outline List 3"/>
    <w:basedOn w:val="Aucuneliste"/>
    <w:rsid w:val="00FD31A7"/>
    <w:pPr>
      <w:numPr>
        <w:numId w:val="14"/>
      </w:numPr>
    </w:pPr>
  </w:style>
  <w:style w:type="paragraph" w:styleId="Bibliographie">
    <w:name w:val="Bibliography"/>
    <w:basedOn w:val="Normal"/>
    <w:next w:val="Normal"/>
    <w:uiPriority w:val="37"/>
    <w:semiHidden/>
    <w:unhideWhenUsed/>
    <w:rsid w:val="00FD31A7"/>
  </w:style>
  <w:style w:type="paragraph" w:styleId="Citation">
    <w:name w:val="Quote"/>
    <w:basedOn w:val="Normal"/>
    <w:next w:val="Normal"/>
    <w:link w:val="CitationCar"/>
    <w:uiPriority w:val="29"/>
    <w:qFormat/>
    <w:rsid w:val="00FD31A7"/>
    <w:rPr>
      <w:i/>
      <w:color w:val="000000"/>
    </w:rPr>
  </w:style>
  <w:style w:type="character" w:customStyle="1" w:styleId="CitationCar">
    <w:name w:val="Citation Car"/>
    <w:link w:val="Citation"/>
    <w:uiPriority w:val="29"/>
    <w:rsid w:val="00FD31A7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31A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color w:val="4F81BD"/>
    </w:rPr>
  </w:style>
  <w:style w:type="character" w:customStyle="1" w:styleId="CitationintenseCar">
    <w:name w:val="Citation intense Car"/>
    <w:link w:val="Citationintense"/>
    <w:uiPriority w:val="30"/>
    <w:rsid w:val="00FD31A7"/>
    <w:rPr>
      <w:b/>
      <w:bCs/>
      <w:i/>
      <w:iCs/>
      <w:color w:val="4F81BD"/>
    </w:rPr>
  </w:style>
  <w:style w:type="table" w:customStyle="1" w:styleId="Classique11">
    <w:name w:val="Classique 11"/>
    <w:basedOn w:val="TableauNormal"/>
    <w:rsid w:val="00FD31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21">
    <w:name w:val="Classique 21"/>
    <w:basedOn w:val="TableauNormal"/>
    <w:rsid w:val="00FD31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31">
    <w:name w:val="Classique 31"/>
    <w:basedOn w:val="TableauNormal"/>
    <w:rsid w:val="00FD31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41">
    <w:name w:val="Classique 41"/>
    <w:basedOn w:val="TableauNormal"/>
    <w:rsid w:val="00FD31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11">
    <w:name w:val="Colonnes 11"/>
    <w:basedOn w:val="TableauNormal"/>
    <w:rsid w:val="00FD31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21">
    <w:name w:val="Colonnes 21"/>
    <w:basedOn w:val="TableauNormal"/>
    <w:rsid w:val="00FD31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31">
    <w:name w:val="Colonnes 31"/>
    <w:basedOn w:val="TableauNormal"/>
    <w:rsid w:val="00FD31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41">
    <w:name w:val="Colonnes 41"/>
    <w:basedOn w:val="TableauNormal"/>
    <w:rsid w:val="00FD31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onnes51">
    <w:name w:val="Colonnes 51"/>
    <w:basedOn w:val="TableauNormal"/>
    <w:rsid w:val="00FD31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Color11">
    <w:name w:val="Coloré 11"/>
    <w:basedOn w:val="TableauNormal"/>
    <w:rsid w:val="00FD31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r21">
    <w:name w:val="Coloré 21"/>
    <w:basedOn w:val="TableauNormal"/>
    <w:rsid w:val="00FD31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r31">
    <w:name w:val="Coloré 31"/>
    <w:basedOn w:val="TableauNormal"/>
    <w:rsid w:val="00FD31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ntemporain1">
    <w:name w:val="Contemporain1"/>
    <w:basedOn w:val="TableauNormal"/>
    <w:rsid w:val="00FD31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ffets3D21">
    <w:name w:val="Effets 3D  21"/>
    <w:basedOn w:val="TableauNormal"/>
    <w:rsid w:val="00FD31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fets3D11">
    <w:name w:val="Effets 3D 11"/>
    <w:basedOn w:val="TableauNormal"/>
    <w:rsid w:val="00FD31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fets3D31">
    <w:name w:val="Effets 3D 31"/>
    <w:basedOn w:val="TableauNormal"/>
    <w:rsid w:val="00FD31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gant1">
    <w:name w:val="Élégant1"/>
    <w:basedOn w:val="TableauNormal"/>
    <w:rsid w:val="00FD31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eintense">
    <w:name w:val="Intense Emphasis"/>
    <w:uiPriority w:val="21"/>
    <w:qFormat/>
    <w:rsid w:val="00FD31A7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FD31A7"/>
    <w:rPr>
      <w:i/>
      <w:iCs/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31A7"/>
    <w:pPr>
      <w:numPr>
        <w:numId w:val="0"/>
      </w:numPr>
      <w:outlineLvl w:val="9"/>
    </w:pPr>
    <w:rPr>
      <w:rFonts w:ascii="Cambria" w:hAnsi="Cambria" w:cs="Times New Roman"/>
    </w:rPr>
  </w:style>
  <w:style w:type="table" w:customStyle="1" w:styleId="Grille11">
    <w:name w:val="Grille 11"/>
    <w:basedOn w:val="TableauNormal"/>
    <w:rsid w:val="00FD31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21">
    <w:name w:val="Grille 21"/>
    <w:basedOn w:val="TableauNormal"/>
    <w:rsid w:val="00FD31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31">
    <w:name w:val="Grille 31"/>
    <w:basedOn w:val="TableauNormal"/>
    <w:rsid w:val="00FD31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41">
    <w:name w:val="Grille 41"/>
    <w:basedOn w:val="TableauNormal"/>
    <w:rsid w:val="00FD31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51">
    <w:name w:val="Grille 51"/>
    <w:basedOn w:val="Tableau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61">
    <w:name w:val="Grille 61"/>
    <w:basedOn w:val="Tableau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71">
    <w:name w:val="Grille 71"/>
    <w:basedOn w:val="TableauNormal"/>
    <w:rsid w:val="00FD31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81">
    <w:name w:val="Grille 81"/>
    <w:basedOn w:val="TableauNormal"/>
    <w:rsid w:val="00FD31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">
    <w:name w:val="Light Grid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lleclaire-Accent4">
    <w:name w:val="Light Grid Accent 4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5">
    <w:name w:val="Light Grid Accent 5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lleclaire-Accent6">
    <w:name w:val="Light Grid Accent 6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Grillecouleur">
    <w:name w:val="Colorful Grid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dutableau">
    <w:name w:val="Table Grid"/>
    <w:basedOn w:val="TableauNormal"/>
    <w:rsid w:val="00FD31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moyenne1">
    <w:name w:val="Medium Grid 1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eclaire">
    <w:name w:val="Light List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ecouleur">
    <w:name w:val="Colorful List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Listefonce">
    <w:name w:val="Dark List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stemoyenne1">
    <w:name w:val="Medium List 1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Objetducommentaire">
    <w:name w:val="annotation subject"/>
    <w:basedOn w:val="Commentaire"/>
    <w:next w:val="Commentaire"/>
    <w:link w:val="ObjetducommentaireCar"/>
    <w:rsid w:val="00FD31A7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FD31A7"/>
  </w:style>
  <w:style w:type="character" w:customStyle="1" w:styleId="ObjetducommentaireCar">
    <w:name w:val="Objet du commentaire Car"/>
    <w:basedOn w:val="CommentaireCar"/>
    <w:link w:val="Objetducommentaire"/>
    <w:rsid w:val="00FD31A7"/>
  </w:style>
  <w:style w:type="table" w:styleId="Ombrageclair">
    <w:name w:val="Light Shading"/>
    <w:basedOn w:val="TableauNormal"/>
    <w:uiPriority w:val="60"/>
    <w:rsid w:val="00FD31A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Ple11">
    <w:name w:val="Pâle 11"/>
    <w:basedOn w:val="TableauNormal"/>
    <w:rsid w:val="00FD31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e21">
    <w:name w:val="Pâle 21"/>
    <w:basedOn w:val="TableauNormal"/>
    <w:rsid w:val="00FD31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FD31A7"/>
    <w:pPr>
      <w:ind w:left="708"/>
    </w:pPr>
  </w:style>
  <w:style w:type="table" w:customStyle="1" w:styleId="Professionnel1">
    <w:name w:val="Professionnel1"/>
    <w:basedOn w:val="TableauNormal"/>
    <w:rsid w:val="00FD31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frenceintense">
    <w:name w:val="Intense Reference"/>
    <w:uiPriority w:val="32"/>
    <w:qFormat/>
    <w:rsid w:val="00FD31A7"/>
    <w:rPr>
      <w:b/>
      <w:bCs/>
      <w:smallCaps/>
      <w:color w:val="C0504D"/>
      <w:spacing w:val="5"/>
      <w:u w:val="single"/>
    </w:rPr>
  </w:style>
  <w:style w:type="character" w:styleId="Rfrenceple">
    <w:name w:val="Subtle Reference"/>
    <w:uiPriority w:val="31"/>
    <w:qFormat/>
    <w:rsid w:val="00FD31A7"/>
    <w:rPr>
      <w:smallCaps/>
      <w:color w:val="C0504D"/>
      <w:u w:val="single"/>
    </w:rPr>
  </w:style>
  <w:style w:type="paragraph" w:styleId="Sansinterligne">
    <w:name w:val="No Spacing"/>
    <w:uiPriority w:val="1"/>
    <w:qFormat/>
    <w:rsid w:val="00FD31A7"/>
  </w:style>
  <w:style w:type="table" w:customStyle="1" w:styleId="Simple11">
    <w:name w:val="Simple 11"/>
    <w:basedOn w:val="TableauNormal"/>
    <w:rsid w:val="00FD31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Simple21">
    <w:name w:val="Simple 21"/>
    <w:basedOn w:val="TableauNormal"/>
    <w:rsid w:val="00FD31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Simple31">
    <w:name w:val="Simple 31"/>
    <w:basedOn w:val="Tableau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rsid w:val="00FD31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FD31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rsid w:val="00FD31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rsid w:val="00FD31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rsid w:val="00FD31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rsid w:val="00FD31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rsid w:val="00FD31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character" w:styleId="Textedelespacerserv">
    <w:name w:val="Placeholder Text"/>
    <w:uiPriority w:val="99"/>
    <w:semiHidden/>
    <w:rsid w:val="00FD31A7"/>
    <w:rPr>
      <w:color w:val="808080"/>
    </w:rPr>
  </w:style>
  <w:style w:type="table" w:customStyle="1" w:styleId="Thme1">
    <w:name w:val="Thème1"/>
    <w:basedOn w:val="TableauNormal"/>
    <w:rsid w:val="00FD3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redulivre">
    <w:name w:val="Book Title"/>
    <w:uiPriority w:val="33"/>
    <w:qFormat/>
    <w:rsid w:val="00FD31A7"/>
    <w:rPr>
      <w:b/>
      <w:bCs/>
      <w:smallCaps/>
      <w:spacing w:val="5"/>
    </w:rPr>
  </w:style>
  <w:style w:type="table" w:styleId="Trameclaire-Accent1">
    <w:name w:val="Light Shading Accent 1"/>
    <w:basedOn w:val="TableauNormal"/>
    <w:uiPriority w:val="60"/>
    <w:rsid w:val="00FD31A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FD31A7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FD31A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rsid w:val="00FD31A7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rsid w:val="00FD31A7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rsid w:val="00FD31A7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Tramecouleur">
    <w:name w:val="Colorful Shading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5">
    <w:name w:val="Colorful Shading Accent 5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4">
    <w:name w:val="Colorful Shading Accent 4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moyenne1">
    <w:name w:val="Medium Shading 1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VariableHTML">
    <w:name w:val="HTML Variable"/>
    <w:rsid w:val="00FD31A7"/>
    <w:rPr>
      <w:i/>
      <w:iCs/>
    </w:rPr>
  </w:style>
  <w:style w:type="table" w:customStyle="1" w:styleId="Web11">
    <w:name w:val="Web 11"/>
    <w:basedOn w:val="TableauNormal"/>
    <w:rsid w:val="00FD31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21">
    <w:name w:val="Web 21"/>
    <w:basedOn w:val="TableauNormal"/>
    <w:rsid w:val="00FD31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VPremireSocit">
    <w:name w:val="CV Première Société"/>
    <w:basedOn w:val="CVTitreSection"/>
    <w:next w:val="Normal"/>
    <w:rsid w:val="006F4D8A"/>
    <w:pPr>
      <w:tabs>
        <w:tab w:val="clear" w:pos="9640"/>
        <w:tab w:val="right" w:pos="9356"/>
      </w:tabs>
      <w:spacing w:before="360" w:after="240"/>
      <w:ind w:left="284" w:right="2268"/>
    </w:pPr>
    <w:rPr>
      <w:i w:val="0"/>
      <w:caps w:val="0"/>
    </w:rPr>
  </w:style>
  <w:style w:type="paragraph" w:customStyle="1" w:styleId="CVTitreSectionDC">
    <w:name w:val="CV Titre Section DC"/>
    <w:basedOn w:val="CVTitreSection"/>
    <w:rsid w:val="006F4D8A"/>
    <w:pPr>
      <w:pBdr>
        <w:bottom w:val="single" w:sz="4" w:space="6" w:color="auto"/>
      </w:pBdr>
    </w:pPr>
  </w:style>
  <w:style w:type="paragraph" w:customStyle="1" w:styleId="StyleCVFonctionExprienceBlanc">
    <w:name w:val="Style CV Fonction &amp; Expérience + Blanc"/>
    <w:basedOn w:val="CVFonctionExprience"/>
    <w:rsid w:val="000D296C"/>
    <w:rPr>
      <w:bCs/>
      <w:color w:val="FFFFFF"/>
    </w:rPr>
  </w:style>
  <w:style w:type="paragraph" w:customStyle="1" w:styleId="CVMissionTcheNiveau2">
    <w:name w:val="CV Mission Tâche Niveau 2"/>
    <w:basedOn w:val="CVMissionTche"/>
    <w:qFormat/>
    <w:rsid w:val="00BA124A"/>
    <w:pPr>
      <w:numPr>
        <w:numId w:val="15"/>
      </w:numPr>
      <w:tabs>
        <w:tab w:val="clear" w:pos="927"/>
        <w:tab w:val="left" w:pos="851"/>
      </w:tabs>
      <w:ind w:left="851" w:hanging="28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6F7C"/>
    <w:rPr>
      <w:rFonts w:ascii="Segoe UI" w:hAnsi="Segoe UI"/>
      <w:iCs/>
      <w:szCs w:val="18"/>
    </w:rPr>
  </w:style>
  <w:style w:type="paragraph" w:styleId="Titre1">
    <w:name w:val="heading 1"/>
    <w:basedOn w:val="Normal"/>
    <w:next w:val="Normal"/>
    <w:qFormat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 w:val="0"/>
      <w:sz w:val="28"/>
      <w:szCs w:val="28"/>
    </w:rPr>
  </w:style>
  <w:style w:type="paragraph" w:styleId="Titre3">
    <w:name w:val="heading 3"/>
    <w:basedOn w:val="Normal"/>
    <w:next w:val="CVCorpsdetexte"/>
    <w:qFormat/>
    <w:pPr>
      <w:numPr>
        <w:ilvl w:val="2"/>
        <w:numId w:val="17"/>
      </w:numPr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7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17"/>
      </w:numPr>
      <w:spacing w:before="240" w:after="60"/>
      <w:outlineLvl w:val="4"/>
    </w:pPr>
    <w:rPr>
      <w:b/>
      <w:bCs/>
      <w:i/>
      <w:iCs w:val="0"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7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7"/>
      </w:numPr>
      <w:spacing w:before="240" w:after="60"/>
      <w:outlineLvl w:val="7"/>
    </w:pPr>
    <w:rPr>
      <w:i/>
      <w:iCs w:val="0"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rsid w:val="00FD31A7"/>
    <w:pPr>
      <w:numPr>
        <w:numId w:val="12"/>
      </w:numPr>
    </w:pPr>
  </w:style>
  <w:style w:type="paragraph" w:styleId="Pieddepage">
    <w:name w:val="footer"/>
    <w:basedOn w:val="CVPolicedebas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366F7C"/>
    <w:pPr>
      <w:tabs>
        <w:tab w:val="center" w:pos="4819"/>
        <w:tab w:val="right" w:pos="9071"/>
      </w:tabs>
    </w:pPr>
  </w:style>
  <w:style w:type="character" w:styleId="Numrodepage">
    <w:name w:val="page number"/>
    <w:basedOn w:val="Policepardfaut"/>
  </w:style>
  <w:style w:type="paragraph" w:customStyle="1" w:styleId="CVMissionTitre">
    <w:name w:val="CV Mission Titre"/>
    <w:basedOn w:val="CVPolicedebase"/>
    <w:rsid w:val="00366F7C"/>
    <w:pPr>
      <w:tabs>
        <w:tab w:val="right" w:pos="9214"/>
      </w:tabs>
      <w:spacing w:after="120"/>
      <w:ind w:left="567"/>
      <w:jc w:val="both"/>
    </w:pPr>
    <w:rPr>
      <w:rFonts w:ascii="Verdana" w:hAnsi="Verdana"/>
      <w:bCs/>
    </w:rPr>
  </w:style>
  <w:style w:type="paragraph" w:customStyle="1" w:styleId="CVFormationTitre">
    <w:name w:val="CV Formation Titre"/>
    <w:basedOn w:val="CVPolicedebase"/>
    <w:rsid w:val="00366F7C"/>
    <w:pPr>
      <w:tabs>
        <w:tab w:val="left" w:pos="1701"/>
      </w:tabs>
      <w:spacing w:after="60"/>
    </w:pPr>
    <w:rPr>
      <w:b/>
      <w:bCs/>
    </w:rPr>
  </w:style>
  <w:style w:type="paragraph" w:customStyle="1" w:styleId="CVKInfoTitre">
    <w:name w:val="CV KInfo Titre"/>
    <w:basedOn w:val="CVPolicedebase"/>
    <w:rsid w:val="00366F7C"/>
    <w:pPr>
      <w:tabs>
        <w:tab w:val="left" w:pos="284"/>
        <w:tab w:val="left" w:pos="4820"/>
      </w:tabs>
      <w:spacing w:before="40" w:after="40"/>
    </w:pPr>
    <w:rPr>
      <w:rFonts w:ascii="Verdana" w:hAnsi="Verdana"/>
      <w:b/>
    </w:rPr>
  </w:style>
  <w:style w:type="paragraph" w:customStyle="1" w:styleId="CVNomPrnom">
    <w:name w:val="CV Nom Prénom"/>
    <w:basedOn w:val="CVPolicedebase"/>
    <w:rsid w:val="00366F7C"/>
    <w:pPr>
      <w:tabs>
        <w:tab w:val="right" w:pos="9072"/>
      </w:tabs>
    </w:pPr>
    <w:rPr>
      <w:b/>
      <w:sz w:val="24"/>
    </w:rPr>
  </w:style>
  <w:style w:type="paragraph" w:customStyle="1" w:styleId="CVTitreSection">
    <w:name w:val="CV Titre Section"/>
    <w:basedOn w:val="CVPolicedebase"/>
    <w:rsid w:val="00366F7C"/>
    <w:pPr>
      <w:pBdr>
        <w:bottom w:val="single" w:sz="4" w:space="1" w:color="auto"/>
      </w:pBdr>
      <w:shd w:val="clear" w:color="auto" w:fill="C0C0C0"/>
      <w:tabs>
        <w:tab w:val="left" w:pos="9640"/>
      </w:tabs>
      <w:spacing w:before="480"/>
    </w:pPr>
    <w:rPr>
      <w:b/>
      <w:i/>
      <w:caps/>
      <w:sz w:val="28"/>
    </w:rPr>
  </w:style>
  <w:style w:type="paragraph" w:customStyle="1" w:styleId="CVPolicedebase">
    <w:name w:val="CV Police de base"/>
    <w:basedOn w:val="Normal"/>
    <w:autoRedefine/>
    <w:rsid w:val="00366F7C"/>
  </w:style>
  <w:style w:type="paragraph" w:customStyle="1" w:styleId="CVStageTitre">
    <w:name w:val="CV Stage Titre"/>
    <w:basedOn w:val="CVMissionTitre"/>
    <w:rsid w:val="00366F7C"/>
    <w:rPr>
      <w:rFonts w:ascii="Segoe UI" w:hAnsi="Segoe UI"/>
    </w:rPr>
  </w:style>
  <w:style w:type="paragraph" w:customStyle="1" w:styleId="CVFormationPrcision">
    <w:name w:val="CV Formation Précision"/>
    <w:basedOn w:val="CVFormationTitre"/>
    <w:rsid w:val="00366F7C"/>
    <w:pPr>
      <w:numPr>
        <w:ilvl w:val="12"/>
      </w:numPr>
    </w:pPr>
    <w:rPr>
      <w:rFonts w:ascii="Verdana" w:hAnsi="Verdana"/>
      <w:b w:val="0"/>
      <w:bCs w:val="0"/>
      <w:i/>
    </w:rPr>
  </w:style>
  <w:style w:type="paragraph" w:customStyle="1" w:styleId="CVSocit">
    <w:name w:val="CV Société"/>
    <w:basedOn w:val="CVTitreSection"/>
    <w:rsid w:val="00366F7C"/>
    <w:pPr>
      <w:pBdr>
        <w:bottom w:val="single" w:sz="4" w:space="6" w:color="auto"/>
      </w:pBdr>
      <w:shd w:val="clear" w:color="auto" w:fill="E6E6E6"/>
      <w:tabs>
        <w:tab w:val="clear" w:pos="9640"/>
        <w:tab w:val="right" w:pos="9072"/>
      </w:tabs>
      <w:spacing w:before="240" w:after="240"/>
    </w:pPr>
    <w:rPr>
      <w:b w:val="0"/>
      <w:i w:val="0"/>
      <w:caps w:val="0"/>
    </w:rPr>
  </w:style>
  <w:style w:type="paragraph" w:customStyle="1" w:styleId="CVFonctionExprience">
    <w:name w:val="CV Fonction &amp; Expérience"/>
    <w:basedOn w:val="CVPolicedebase"/>
    <w:rsid w:val="00366F7C"/>
    <w:pPr>
      <w:spacing w:before="240" w:after="240"/>
      <w:jc w:val="center"/>
    </w:pPr>
    <w:rPr>
      <w:b/>
      <w:sz w:val="28"/>
    </w:rPr>
  </w:style>
  <w:style w:type="paragraph" w:customStyle="1" w:styleId="CVStageDescription">
    <w:name w:val="CV Stage Description"/>
    <w:basedOn w:val="CVMissionDescription"/>
    <w:rsid w:val="00366F7C"/>
  </w:style>
  <w:style w:type="paragraph" w:customStyle="1" w:styleId="CVCorpsdetexte">
    <w:name w:val="CV Corps de texte"/>
    <w:basedOn w:val="CVNomPrnom"/>
    <w:rsid w:val="00366F7C"/>
    <w:rPr>
      <w:rFonts w:ascii="Verdana" w:hAnsi="Verdana"/>
      <w:b w:val="0"/>
    </w:rPr>
  </w:style>
  <w:style w:type="paragraph" w:customStyle="1" w:styleId="CVClient">
    <w:name w:val="CV Client"/>
    <w:basedOn w:val="CVSocit"/>
    <w:rsid w:val="00366F7C"/>
    <w:pPr>
      <w:pBdr>
        <w:bottom w:val="none" w:sz="0" w:space="0" w:color="auto"/>
      </w:pBdr>
      <w:shd w:val="clear" w:color="auto" w:fill="auto"/>
      <w:spacing w:before="0" w:after="120"/>
      <w:ind w:left="567"/>
    </w:pPr>
    <w:rPr>
      <w:b/>
      <w:i/>
      <w:sz w:val="24"/>
    </w:rPr>
  </w:style>
  <w:style w:type="paragraph" w:customStyle="1" w:styleId="CVTitreSectionExpriencePro">
    <w:name w:val="CV Titre Section Expérience Pro"/>
    <w:basedOn w:val="CVPolicedebase"/>
    <w:rsid w:val="00366F7C"/>
    <w:pPr>
      <w:pageBreakBefore/>
      <w:pBdr>
        <w:bottom w:val="single" w:sz="4" w:space="1" w:color="auto"/>
      </w:pBdr>
      <w:shd w:val="clear" w:color="auto" w:fill="C0C0C0"/>
      <w:spacing w:before="120"/>
    </w:pPr>
    <w:rPr>
      <w:b/>
      <w:i/>
      <w:sz w:val="28"/>
    </w:rPr>
  </w:style>
  <w:style w:type="paragraph" w:customStyle="1" w:styleId="CVEtatCivilSuite">
    <w:name w:val="CV Etat Civil Suite"/>
    <w:basedOn w:val="CVNomPrnom"/>
    <w:rsid w:val="00366F7C"/>
    <w:pPr>
      <w:ind w:left="284"/>
    </w:pPr>
    <w:rPr>
      <w:b w:val="0"/>
      <w:sz w:val="20"/>
    </w:rPr>
  </w:style>
  <w:style w:type="paragraph" w:customStyle="1" w:styleId="CVKInfoDescription">
    <w:name w:val="CV KInfo Description"/>
    <w:basedOn w:val="CVKInfoTitre"/>
    <w:rsid w:val="00366F7C"/>
    <w:pPr>
      <w:spacing w:before="0" w:after="60"/>
    </w:pPr>
    <w:rPr>
      <w:rFonts w:ascii="Segoe UI" w:hAnsi="Segoe UI"/>
      <w:b w:val="0"/>
    </w:rPr>
  </w:style>
  <w:style w:type="paragraph" w:customStyle="1" w:styleId="CVLangue">
    <w:name w:val="CV Langue"/>
    <w:basedOn w:val="CVKInfoTitre"/>
    <w:rsid w:val="00366F7C"/>
    <w:pPr>
      <w:tabs>
        <w:tab w:val="clear" w:pos="284"/>
        <w:tab w:val="clear" w:pos="4820"/>
        <w:tab w:val="left" w:pos="1701"/>
      </w:tabs>
      <w:spacing w:after="60"/>
    </w:pPr>
    <w:rPr>
      <w:rFonts w:ascii="Segoe UI" w:hAnsi="Segoe UI"/>
      <w:bCs/>
    </w:r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customStyle="1" w:styleId="CVPieddepage">
    <w:name w:val="CV Pied de page"/>
    <w:basedOn w:val="CVPolicedebase"/>
    <w:rsid w:val="00366F7C"/>
    <w:pPr>
      <w:tabs>
        <w:tab w:val="right" w:pos="9072"/>
      </w:tabs>
    </w:pPr>
    <w:rPr>
      <w:sz w:val="16"/>
    </w:rPr>
  </w:style>
  <w:style w:type="paragraph" w:customStyle="1" w:styleId="CVMissionDescription">
    <w:name w:val="CV Mission Description"/>
    <w:basedOn w:val="CVPolicedebase"/>
    <w:rsid w:val="00366F7C"/>
    <w:pPr>
      <w:spacing w:after="120"/>
      <w:ind w:left="567"/>
      <w:jc w:val="both"/>
    </w:pPr>
  </w:style>
  <w:style w:type="paragraph" w:customStyle="1" w:styleId="CVEnvironnementTechnique">
    <w:name w:val="CV Environnement Technique"/>
    <w:basedOn w:val="CVMissionDescription"/>
    <w:rsid w:val="00366F7C"/>
    <w:pPr>
      <w:tabs>
        <w:tab w:val="left" w:pos="2552"/>
      </w:tabs>
      <w:spacing w:before="120" w:after="0"/>
      <w:ind w:left="0"/>
    </w:pPr>
  </w:style>
  <w:style w:type="paragraph" w:customStyle="1" w:styleId="CVMissionTche">
    <w:name w:val="CV Mission Tâche"/>
    <w:basedOn w:val="CVPolicedebase"/>
    <w:rsid w:val="00366F7C"/>
    <w:pPr>
      <w:numPr>
        <w:numId w:val="10"/>
      </w:numPr>
      <w:spacing w:before="60" w:after="60"/>
    </w:pPr>
  </w:style>
  <w:style w:type="paragraph" w:customStyle="1" w:styleId="CVDate">
    <w:name w:val="CV Date"/>
    <w:basedOn w:val="CVClient"/>
    <w:rsid w:val="00366F7C"/>
    <w:pPr>
      <w:tabs>
        <w:tab w:val="clear" w:pos="9072"/>
      </w:tabs>
      <w:ind w:left="0"/>
    </w:pPr>
    <w:rPr>
      <w:b w:val="0"/>
      <w:i w:val="0"/>
    </w:rPr>
  </w:style>
  <w:style w:type="paragraph" w:customStyle="1" w:styleId="CVLangueDescription">
    <w:name w:val="CV Langue Description"/>
    <w:basedOn w:val="CVLangue"/>
    <w:rsid w:val="00366F7C"/>
    <w:pPr>
      <w:tabs>
        <w:tab w:val="clear" w:pos="1701"/>
      </w:tabs>
    </w:pPr>
    <w:rPr>
      <w:b w:val="0"/>
      <w:bCs w:val="0"/>
    </w:rPr>
  </w:style>
  <w:style w:type="paragraph" w:customStyle="1" w:styleId="CVRle">
    <w:name w:val="CV Rôle"/>
    <w:basedOn w:val="CVClient"/>
    <w:rsid w:val="00366F7C"/>
    <w:pPr>
      <w:tabs>
        <w:tab w:val="clear" w:pos="9072"/>
      </w:tabs>
      <w:ind w:left="0"/>
    </w:pPr>
    <w:rPr>
      <w:i w:val="0"/>
    </w:rPr>
  </w:style>
  <w:style w:type="paragraph" w:customStyle="1" w:styleId="CVSparateur">
    <w:name w:val="CV Séparateur"/>
    <w:basedOn w:val="CVNomPrnom"/>
    <w:rsid w:val="00366F7C"/>
    <w:pPr>
      <w:keepNext/>
      <w:spacing w:before="120" w:after="120"/>
    </w:pPr>
  </w:style>
  <w:style w:type="paragraph" w:customStyle="1" w:styleId="CVEnvironnementTitre">
    <w:name w:val="CV Environnement Titre"/>
    <w:basedOn w:val="CVEnvironnementTechnique"/>
    <w:rsid w:val="00366F7C"/>
    <w:pPr>
      <w:tabs>
        <w:tab w:val="clear" w:pos="2552"/>
      </w:tabs>
    </w:pPr>
  </w:style>
  <w:style w:type="paragraph" w:customStyle="1" w:styleId="CVEntte">
    <w:name w:val="CV Entête"/>
    <w:basedOn w:val="En-tte"/>
    <w:rsid w:val="00366F7C"/>
  </w:style>
  <w:style w:type="character" w:styleId="Accentuation">
    <w:name w:val="Emphasis"/>
    <w:qFormat/>
    <w:rPr>
      <w:i/>
      <w:iCs/>
    </w:rPr>
  </w:style>
  <w:style w:type="character" w:styleId="AcronymeHTML">
    <w:name w:val="HTML Acronym"/>
    <w:basedOn w:val="Policepardfaut"/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Arial" w:hAnsi="Arial" w:cs="Arial"/>
      <w:sz w:val="24"/>
      <w:szCs w:val="24"/>
    </w:rPr>
  </w:style>
  <w:style w:type="paragraph" w:styleId="Adresseexpditeur">
    <w:name w:val="envelope return"/>
    <w:basedOn w:val="Normal"/>
    <w:rPr>
      <w:rFonts w:ascii="Arial" w:hAnsi="Arial" w:cs="Arial"/>
    </w:rPr>
  </w:style>
  <w:style w:type="paragraph" w:styleId="AdresseHTML">
    <w:name w:val="HTML Address"/>
    <w:basedOn w:val="Normal"/>
    <w:rPr>
      <w:i/>
      <w:iCs w:val="0"/>
    </w:rPr>
  </w:style>
  <w:style w:type="character" w:styleId="Appeldenotedefin">
    <w:name w:val="endnote reference"/>
    <w:semiHidden/>
    <w:rPr>
      <w:vertAlign w:val="superscript"/>
    </w:rPr>
  </w:style>
  <w:style w:type="character" w:styleId="Appelnotedebasdep">
    <w:name w:val="footnote reference"/>
    <w:semiHidden/>
    <w:rPr>
      <w:vertAlign w:val="superscript"/>
    </w:rPr>
  </w:style>
  <w:style w:type="character" w:styleId="CitationHTML">
    <w:name w:val="HTML Cite"/>
    <w:rPr>
      <w:i/>
      <w:iCs/>
    </w:rPr>
  </w:style>
  <w:style w:type="character" w:styleId="ClavierHTML">
    <w:name w:val="HTML Keyboard"/>
    <w:rPr>
      <w:rFonts w:ascii="Courier New" w:hAnsi="Courier New"/>
      <w:sz w:val="20"/>
      <w:szCs w:val="20"/>
    </w:rPr>
  </w:style>
  <w:style w:type="character" w:styleId="CodeHTML">
    <w:name w:val="HTML Code"/>
    <w:rPr>
      <w:rFonts w:ascii="Courier New" w:hAnsi="Courier New"/>
      <w:sz w:val="20"/>
      <w:szCs w:val="20"/>
    </w:rPr>
  </w:style>
  <w:style w:type="paragraph" w:styleId="Commentaire">
    <w:name w:val="annotation text"/>
    <w:basedOn w:val="Normal"/>
    <w:link w:val="CommentaireCar"/>
    <w:semiHidden/>
  </w:style>
  <w:style w:type="paragraph" w:styleId="Corpsdetexte">
    <w:name w:val="Body Text"/>
    <w:basedOn w:val="Normal"/>
    <w:pPr>
      <w:spacing w:after="120"/>
    </w:pPr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</w:style>
  <w:style w:type="character" w:styleId="DfinitionHTML">
    <w:name w:val="HTML Definition"/>
    <w:rPr>
      <w:i/>
      <w:iCs/>
    </w:rPr>
  </w:style>
  <w:style w:type="character" w:styleId="lev">
    <w:name w:val="Strong"/>
    <w:qFormat/>
    <w:rPr>
      <w:b/>
      <w:bCs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ExempleHTML">
    <w:name w:val="HTML Sample"/>
    <w:rPr>
      <w:rFonts w:ascii="Courier New" w:hAnsi="Courier New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rmuledepolitesse">
    <w:name w:val="Closing"/>
    <w:basedOn w:val="Normal"/>
    <w:pPr>
      <w:ind w:left="4252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">
    <w:name w:val="List"/>
    <w:basedOn w:val="Normal"/>
    <w:pPr>
      <w:ind w:left="283" w:hanging="283"/>
    </w:pPr>
  </w:style>
  <w:style w:type="paragraph" w:styleId="Liste2">
    <w:name w:val="List 2"/>
    <w:basedOn w:val="Normal"/>
    <w:pPr>
      <w:ind w:left="566" w:hanging="283"/>
    </w:pPr>
  </w:style>
  <w:style w:type="paragraph" w:styleId="Liste3">
    <w:name w:val="List 3"/>
    <w:basedOn w:val="Normal"/>
    <w:pPr>
      <w:ind w:left="849" w:hanging="283"/>
    </w:pPr>
  </w:style>
  <w:style w:type="paragraph" w:styleId="Liste4">
    <w:name w:val="List 4"/>
    <w:basedOn w:val="Normal"/>
    <w:pPr>
      <w:ind w:left="1132" w:hanging="283"/>
    </w:pPr>
  </w:style>
  <w:style w:type="paragraph" w:styleId="Liste5">
    <w:name w:val="List 5"/>
    <w:basedOn w:val="Normal"/>
    <w:pPr>
      <w:ind w:left="1415" w:hanging="283"/>
    </w:pPr>
  </w:style>
  <w:style w:type="paragraph" w:styleId="Listenumros">
    <w:name w:val="List Number"/>
    <w:basedOn w:val="Normal"/>
    <w:pPr>
      <w:numPr>
        <w:numId w:val="15"/>
      </w:numPr>
    </w:pPr>
  </w:style>
  <w:style w:type="paragraph" w:styleId="Listenumros2">
    <w:name w:val="List Number 2"/>
    <w:basedOn w:val="Normal"/>
    <w:pPr>
      <w:numPr>
        <w:numId w:val="16"/>
      </w:numPr>
    </w:pPr>
  </w:style>
  <w:style w:type="paragraph" w:styleId="Listenumros3">
    <w:name w:val="List Number 3"/>
    <w:basedOn w:val="Normal"/>
    <w:pPr>
      <w:tabs>
        <w:tab w:val="num" w:pos="720"/>
      </w:tabs>
      <w:ind w:left="720" w:hanging="720"/>
    </w:pPr>
  </w:style>
  <w:style w:type="paragraph" w:styleId="Listenumros4">
    <w:name w:val="List Number 4"/>
    <w:basedOn w:val="Normal"/>
    <w:pPr>
      <w:tabs>
        <w:tab w:val="num" w:pos="720"/>
      </w:tabs>
      <w:ind w:left="720" w:hanging="720"/>
    </w:pPr>
  </w:style>
  <w:style w:type="paragraph" w:styleId="Listenumros5">
    <w:name w:val="List Number 5"/>
    <w:basedOn w:val="Normal"/>
    <w:pPr>
      <w:tabs>
        <w:tab w:val="num" w:pos="720"/>
      </w:tabs>
      <w:ind w:left="720" w:hanging="720"/>
    </w:pPr>
  </w:style>
  <w:style w:type="paragraph" w:styleId="Listepuces">
    <w:name w:val="List Bullet"/>
    <w:basedOn w:val="Normal"/>
    <w:autoRedefine/>
    <w:pPr>
      <w:tabs>
        <w:tab w:val="num" w:pos="720"/>
      </w:tabs>
      <w:ind w:left="720" w:hanging="720"/>
    </w:pPr>
  </w:style>
  <w:style w:type="paragraph" w:styleId="Listepuces2">
    <w:name w:val="List Bullet 2"/>
    <w:basedOn w:val="Normal"/>
    <w:autoRedefine/>
    <w:pPr>
      <w:tabs>
        <w:tab w:val="num" w:pos="720"/>
      </w:tabs>
      <w:ind w:left="720" w:hanging="720"/>
    </w:pPr>
  </w:style>
  <w:style w:type="paragraph" w:styleId="Listepuces3">
    <w:name w:val="List Bullet 3"/>
    <w:basedOn w:val="Normal"/>
    <w:autoRedefine/>
    <w:pPr>
      <w:tabs>
        <w:tab w:val="num" w:pos="720"/>
      </w:tabs>
      <w:ind w:left="720" w:hanging="720"/>
    </w:pPr>
  </w:style>
  <w:style w:type="paragraph" w:styleId="Listepuces4">
    <w:name w:val="List Bullet 4"/>
    <w:basedOn w:val="Normal"/>
    <w:autoRedefine/>
    <w:pPr>
      <w:tabs>
        <w:tab w:val="num" w:pos="720"/>
      </w:tabs>
      <w:ind w:left="720" w:hanging="720"/>
    </w:pPr>
  </w:style>
  <w:style w:type="paragraph" w:styleId="Listepuces5">
    <w:name w:val="List Bullet 5"/>
    <w:basedOn w:val="Normal"/>
    <w:autoRedefine/>
    <w:pPr>
      <w:tabs>
        <w:tab w:val="num" w:pos="720"/>
      </w:tabs>
      <w:ind w:left="720" w:hanging="720"/>
    </w:pPr>
  </w:style>
  <w:style w:type="paragraph" w:styleId="Listecontinue">
    <w:name w:val="List Continue"/>
    <w:basedOn w:val="Normal"/>
    <w:pPr>
      <w:spacing w:after="120"/>
      <w:ind w:left="283"/>
    </w:pPr>
  </w:style>
  <w:style w:type="paragraph" w:styleId="Listecontinue2">
    <w:name w:val="List Continue 2"/>
    <w:basedOn w:val="Normal"/>
    <w:pPr>
      <w:spacing w:after="120"/>
      <w:ind w:left="566"/>
    </w:pPr>
  </w:style>
  <w:style w:type="paragraph" w:styleId="Listecontinue3">
    <w:name w:val="List Continue 3"/>
    <w:basedOn w:val="Normal"/>
    <w:pPr>
      <w:spacing w:after="120"/>
      <w:ind w:left="849"/>
    </w:pPr>
  </w:style>
  <w:style w:type="paragraph" w:styleId="Listecontinue4">
    <w:name w:val="List Continue 4"/>
    <w:basedOn w:val="Normal"/>
    <w:pPr>
      <w:spacing w:after="120"/>
      <w:ind w:left="1132"/>
    </w:pPr>
  </w:style>
  <w:style w:type="paragraph" w:styleId="Listecontinue5">
    <w:name w:val="List Continue 5"/>
    <w:basedOn w:val="Normal"/>
    <w:pPr>
      <w:spacing w:after="120"/>
      <w:ind w:left="1415"/>
    </w:pPr>
  </w:style>
  <w:style w:type="character" w:styleId="MachinecrireHTML">
    <w:name w:val="HTML Typewriter"/>
    <w:rPr>
      <w:rFonts w:ascii="Courier New" w:hAnsi="Courier New"/>
      <w:sz w:val="20"/>
      <w:szCs w:val="20"/>
    </w:rPr>
  </w:style>
  <w:style w:type="character" w:styleId="Marquedecommentaire">
    <w:name w:val="annotation reference"/>
    <w:semiHidden/>
    <w:rPr>
      <w:sz w:val="16"/>
      <w:szCs w:val="16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centr">
    <w:name w:val="Block Text"/>
    <w:basedOn w:val="Normal"/>
    <w:pPr>
      <w:spacing w:after="120"/>
      <w:ind w:left="1440" w:right="1440"/>
    </w:pPr>
  </w:style>
  <w:style w:type="paragraph" w:styleId="Notedebasdepage">
    <w:name w:val="footnote text"/>
    <w:basedOn w:val="Normal"/>
    <w:semiHidden/>
  </w:style>
  <w:style w:type="paragraph" w:styleId="Notedefin">
    <w:name w:val="endnote text"/>
    <w:basedOn w:val="Normal"/>
    <w:semiHidden/>
  </w:style>
  <w:style w:type="character" w:styleId="Numrodeligne">
    <w:name w:val="line number"/>
    <w:basedOn w:val="Policepardfaut"/>
  </w:style>
  <w:style w:type="paragraph" w:styleId="PrformatHTML">
    <w:name w:val="HTML Preformatted"/>
    <w:basedOn w:val="Normal"/>
    <w:rPr>
      <w:rFonts w:ascii="Courier New" w:hAnsi="Courier New" w:cs="Courier New"/>
    </w:rPr>
  </w:style>
  <w:style w:type="paragraph" w:styleId="Retrait1religne">
    <w:name w:val="Body Text First Indent"/>
    <w:basedOn w:val="Corpsdetexte"/>
    <w:pPr>
      <w:ind w:firstLine="210"/>
    </w:pPr>
  </w:style>
  <w:style w:type="paragraph" w:styleId="Retraitcorpsdetexte">
    <w:name w:val="Body Text Indent"/>
    <w:basedOn w:val="Normal"/>
    <w:pPr>
      <w:spacing w:after="120"/>
      <w:ind w:left="283"/>
    </w:pPr>
  </w:style>
  <w:style w:type="paragraph" w:styleId="Retraitcorpsdetexte2">
    <w:name w:val="Body Text Indent 2"/>
    <w:basedOn w:val="Normal"/>
    <w:pPr>
      <w:spacing w:after="120" w:line="480" w:lineRule="auto"/>
      <w:ind w:left="283"/>
    </w:pPr>
  </w:style>
  <w:style w:type="paragraph" w:styleId="Retraitcorpsdetexte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pPr>
      <w:ind w:firstLine="210"/>
    </w:pPr>
  </w:style>
  <w:style w:type="paragraph" w:styleId="Retraitnormal">
    <w:name w:val="Normal Indent"/>
    <w:basedOn w:val="Normal"/>
    <w:pPr>
      <w:ind w:left="708"/>
    </w:p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ignaturelectronique">
    <w:name w:val="E-mail Signature"/>
    <w:basedOn w:val="Normal"/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desillustrations">
    <w:name w:val="table of figures"/>
    <w:basedOn w:val="Normal"/>
    <w:next w:val="Normal"/>
    <w:semiHidden/>
    <w:pPr>
      <w:ind w:left="400" w:hanging="400"/>
    </w:pPr>
  </w:style>
  <w:style w:type="paragraph" w:styleId="Tabledesrfrencesjuridiques">
    <w:name w:val="table of authorities"/>
    <w:basedOn w:val="Normal"/>
    <w:next w:val="Normal"/>
    <w:semiHidden/>
    <w:pPr>
      <w:ind w:left="200" w:hanging="200"/>
    </w:pPr>
  </w:style>
  <w:style w:type="paragraph" w:styleId="Textebrut">
    <w:name w:val="Plain Text"/>
    <w:basedOn w:val="Normal"/>
    <w:rPr>
      <w:rFonts w:ascii="Courier New" w:hAnsi="Courier New" w:cs="Courier New"/>
    </w:r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</w:style>
  <w:style w:type="paragraph" w:styleId="Titreindex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customStyle="1" w:styleId="CVPieddepageBordureHaut">
    <w:name w:val="CV Pied de page Bordure Haut"/>
    <w:basedOn w:val="CVPieddepage"/>
    <w:rsid w:val="00366F7C"/>
    <w:pPr>
      <w:tabs>
        <w:tab w:val="clear" w:pos="9072"/>
        <w:tab w:val="left" w:pos="5415"/>
      </w:tabs>
      <w:jc w:val="center"/>
    </w:pPr>
    <w:rPr>
      <w:sz w:val="10"/>
    </w:rPr>
  </w:style>
  <w:style w:type="paragraph" w:styleId="Textedebulles">
    <w:name w:val="Balloon Text"/>
    <w:basedOn w:val="Normal"/>
    <w:semiHidden/>
    <w:rsid w:val="008404EA"/>
    <w:rPr>
      <w:rFonts w:ascii="Tahoma" w:hAnsi="Tahoma" w:cs="Tahoma"/>
      <w:sz w:val="16"/>
      <w:szCs w:val="16"/>
    </w:rPr>
  </w:style>
  <w:style w:type="numbering" w:styleId="1ai">
    <w:name w:val="Outline List 1"/>
    <w:basedOn w:val="Aucuneliste"/>
    <w:rsid w:val="00FD31A7"/>
    <w:pPr>
      <w:numPr>
        <w:numId w:val="13"/>
      </w:numPr>
    </w:pPr>
  </w:style>
  <w:style w:type="numbering" w:styleId="ArticleSection">
    <w:name w:val="Outline List 3"/>
    <w:basedOn w:val="Aucuneliste"/>
    <w:rsid w:val="00FD31A7"/>
    <w:pPr>
      <w:numPr>
        <w:numId w:val="14"/>
      </w:numPr>
    </w:pPr>
  </w:style>
  <w:style w:type="paragraph" w:styleId="Bibliographie">
    <w:name w:val="Bibliography"/>
    <w:basedOn w:val="Normal"/>
    <w:next w:val="Normal"/>
    <w:uiPriority w:val="37"/>
    <w:semiHidden/>
    <w:unhideWhenUsed/>
    <w:rsid w:val="00FD31A7"/>
  </w:style>
  <w:style w:type="paragraph" w:styleId="Citation">
    <w:name w:val="Quote"/>
    <w:basedOn w:val="Normal"/>
    <w:next w:val="Normal"/>
    <w:link w:val="CitationCar"/>
    <w:uiPriority w:val="29"/>
    <w:qFormat/>
    <w:rsid w:val="00FD31A7"/>
    <w:rPr>
      <w:i/>
      <w:iCs w:val="0"/>
      <w:color w:val="000000"/>
    </w:rPr>
  </w:style>
  <w:style w:type="character" w:customStyle="1" w:styleId="CitationCar">
    <w:name w:val="Citation Car"/>
    <w:link w:val="Citation"/>
    <w:uiPriority w:val="29"/>
    <w:rsid w:val="00FD31A7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31A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 w:val="0"/>
      <w:color w:val="4F81BD"/>
    </w:rPr>
  </w:style>
  <w:style w:type="character" w:customStyle="1" w:styleId="CitationintenseCar">
    <w:name w:val="Citation intense Car"/>
    <w:link w:val="Citationintense"/>
    <w:uiPriority w:val="30"/>
    <w:rsid w:val="00FD31A7"/>
    <w:rPr>
      <w:b/>
      <w:bCs/>
      <w:i/>
      <w:iCs/>
      <w:color w:val="4F81BD"/>
    </w:rPr>
  </w:style>
  <w:style w:type="table" w:customStyle="1" w:styleId="Classique11">
    <w:name w:val="Classique 1"/>
    <w:basedOn w:val="TableauNormal"/>
    <w:rsid w:val="00FD31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21">
    <w:name w:val="Classique 2"/>
    <w:basedOn w:val="TableauNormal"/>
    <w:rsid w:val="00FD31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31">
    <w:name w:val="Classique 3"/>
    <w:basedOn w:val="TableauNormal"/>
    <w:rsid w:val="00FD31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lassique41">
    <w:name w:val="Classique 4"/>
    <w:basedOn w:val="TableauNormal"/>
    <w:rsid w:val="00FD31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11">
    <w:name w:val="Colonnes 1"/>
    <w:basedOn w:val="TableauNormal"/>
    <w:rsid w:val="00FD31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21">
    <w:name w:val="Colonnes 2"/>
    <w:basedOn w:val="TableauNormal"/>
    <w:rsid w:val="00FD31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31">
    <w:name w:val="Colonnes 3"/>
    <w:basedOn w:val="TableauNormal"/>
    <w:rsid w:val="00FD31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nnes41">
    <w:name w:val="Colonnes 4"/>
    <w:basedOn w:val="TableauNormal"/>
    <w:rsid w:val="00FD31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onnes51">
    <w:name w:val="Colonnes 5"/>
    <w:basedOn w:val="TableauNormal"/>
    <w:rsid w:val="00FD31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Color11">
    <w:name w:val="Coloré 1"/>
    <w:basedOn w:val="TableauNormal"/>
    <w:rsid w:val="00FD31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r21">
    <w:name w:val="Coloré 2"/>
    <w:basedOn w:val="TableauNormal"/>
    <w:rsid w:val="00FD31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or31">
    <w:name w:val="Coloré 3"/>
    <w:basedOn w:val="TableauNormal"/>
    <w:rsid w:val="00FD31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ntemporain1">
    <w:name w:val="Contemporain"/>
    <w:basedOn w:val="TableauNormal"/>
    <w:rsid w:val="00FD31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ffets3D21">
    <w:name w:val="Effets 3D  2"/>
    <w:basedOn w:val="TableauNormal"/>
    <w:rsid w:val="00FD31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fets3D11">
    <w:name w:val="Effets 3D 1"/>
    <w:basedOn w:val="TableauNormal"/>
    <w:rsid w:val="00FD31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fets3D31">
    <w:name w:val="Effets 3D 3"/>
    <w:basedOn w:val="TableauNormal"/>
    <w:rsid w:val="00FD31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gant1">
    <w:name w:val="Élégant"/>
    <w:basedOn w:val="TableauNormal"/>
    <w:rsid w:val="00FD31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eintense">
    <w:name w:val="Intense Emphasis"/>
    <w:uiPriority w:val="21"/>
    <w:qFormat/>
    <w:rsid w:val="00FD31A7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FD31A7"/>
    <w:rPr>
      <w:i/>
      <w:iCs/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D31A7"/>
    <w:pPr>
      <w:numPr>
        <w:numId w:val="0"/>
      </w:numPr>
      <w:outlineLvl w:val="9"/>
    </w:pPr>
    <w:rPr>
      <w:rFonts w:ascii="Cambria" w:hAnsi="Cambria" w:cs="Times New Roman"/>
    </w:rPr>
  </w:style>
  <w:style w:type="table" w:customStyle="1" w:styleId="Grille11">
    <w:name w:val="Grille 1"/>
    <w:basedOn w:val="TableauNormal"/>
    <w:rsid w:val="00FD31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21">
    <w:name w:val="Grille 2"/>
    <w:basedOn w:val="TableauNormal"/>
    <w:rsid w:val="00FD31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31">
    <w:name w:val="Grille 3"/>
    <w:basedOn w:val="TableauNormal"/>
    <w:rsid w:val="00FD31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41">
    <w:name w:val="Grille 4"/>
    <w:basedOn w:val="TableauNormal"/>
    <w:rsid w:val="00FD31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51">
    <w:name w:val="Grille 5"/>
    <w:basedOn w:val="Tableau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61">
    <w:name w:val="Grille 6"/>
    <w:basedOn w:val="Tableau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71">
    <w:name w:val="Grille 7"/>
    <w:basedOn w:val="TableauNormal"/>
    <w:rsid w:val="00FD31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ille81">
    <w:name w:val="Grille 8"/>
    <w:basedOn w:val="TableauNormal"/>
    <w:rsid w:val="00FD31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">
    <w:name w:val="Light Grid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Grilleclaire-Accent1">
    <w:name w:val="Light Grid Accent 1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claire-Accent2">
    <w:name w:val="Light Grid Accent 2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illeclaire-Accent3">
    <w:name w:val="Light Grid Accent 3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Grilleclaire-Accent4">
    <w:name w:val="Light Grid Accent 4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5">
    <w:name w:val="Light Grid Accent 5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illeclaire-Accent6">
    <w:name w:val="Light Grid Accent 6"/>
    <w:basedOn w:val="TableauNormal"/>
    <w:uiPriority w:val="62"/>
    <w:rsid w:val="00FD31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Grillecouleur">
    <w:name w:val="Colorful Grid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rsid w:val="00FD31A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dutableau">
    <w:name w:val="Table Grid"/>
    <w:basedOn w:val="TableauNormal"/>
    <w:rsid w:val="00FD31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llemoyenne1">
    <w:name w:val="Medium Grid 1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rsid w:val="00FD31A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rsid w:val="00FD31A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Listeclaire">
    <w:name w:val="Light List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rsid w:val="00FD31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ecouleur">
    <w:name w:val="Colorful List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rsid w:val="00FD31A7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Listefonce">
    <w:name w:val="Dark List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sid w:val="00FD31A7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stemoyenne1">
    <w:name w:val="Medium List 1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sid w:val="00FD31A7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FD31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Objetducommentaire">
    <w:name w:val="annotation subject"/>
    <w:basedOn w:val="Commentaire"/>
    <w:next w:val="Commentaire"/>
    <w:link w:val="ObjetducommentaireCar"/>
    <w:rsid w:val="00FD31A7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FD31A7"/>
  </w:style>
  <w:style w:type="character" w:customStyle="1" w:styleId="ObjetducommentaireCar">
    <w:name w:val="Objet du commentaire Car"/>
    <w:basedOn w:val="CommentaireCar"/>
    <w:link w:val="Objetducommentaire"/>
    <w:rsid w:val="00FD31A7"/>
  </w:style>
  <w:style w:type="table" w:styleId="Ombrageclair">
    <w:name w:val="Light Shading"/>
    <w:basedOn w:val="TableauNormal"/>
    <w:uiPriority w:val="60"/>
    <w:rsid w:val="00FD31A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Ple11">
    <w:name w:val="Pâle 1"/>
    <w:basedOn w:val="TableauNormal"/>
    <w:rsid w:val="00FD31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e21">
    <w:name w:val="Pâle 2"/>
    <w:basedOn w:val="TableauNormal"/>
    <w:rsid w:val="00FD31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FD31A7"/>
    <w:pPr>
      <w:ind w:left="708"/>
    </w:pPr>
  </w:style>
  <w:style w:type="table" w:customStyle="1" w:styleId="Professionnel1">
    <w:name w:val="Professionnel"/>
    <w:basedOn w:val="TableauNormal"/>
    <w:rsid w:val="00FD31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frenceintense">
    <w:name w:val="Intense Reference"/>
    <w:uiPriority w:val="32"/>
    <w:qFormat/>
    <w:rsid w:val="00FD31A7"/>
    <w:rPr>
      <w:b/>
      <w:bCs/>
      <w:smallCaps/>
      <w:color w:val="C0504D"/>
      <w:spacing w:val="5"/>
      <w:u w:val="single"/>
    </w:rPr>
  </w:style>
  <w:style w:type="character" w:styleId="Rfrenceple">
    <w:name w:val="Subtle Reference"/>
    <w:uiPriority w:val="31"/>
    <w:qFormat/>
    <w:rsid w:val="00FD31A7"/>
    <w:rPr>
      <w:smallCaps/>
      <w:color w:val="C0504D"/>
      <w:u w:val="single"/>
    </w:rPr>
  </w:style>
  <w:style w:type="paragraph" w:styleId="Sansinterligne">
    <w:name w:val="No Spacing"/>
    <w:uiPriority w:val="1"/>
    <w:qFormat/>
    <w:rsid w:val="00FD31A7"/>
  </w:style>
  <w:style w:type="table" w:customStyle="1" w:styleId="Simple11">
    <w:name w:val="Simple 1"/>
    <w:basedOn w:val="TableauNormal"/>
    <w:rsid w:val="00FD31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Simple21">
    <w:name w:val="Simple 2"/>
    <w:basedOn w:val="TableauNormal"/>
    <w:rsid w:val="00FD31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Simple31">
    <w:name w:val="Simple 3"/>
    <w:basedOn w:val="Tableau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rsid w:val="00FD31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FD31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rsid w:val="00FD31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rsid w:val="00FD31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rsid w:val="00FD31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rsid w:val="00FD31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rsid w:val="00FD31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rsid w:val="00FD31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character" w:styleId="Textedelespacerserv">
    <w:name w:val="Placeholder Text"/>
    <w:uiPriority w:val="99"/>
    <w:semiHidden/>
    <w:rsid w:val="00FD31A7"/>
    <w:rPr>
      <w:color w:val="808080"/>
    </w:rPr>
  </w:style>
  <w:style w:type="table" w:customStyle="1" w:styleId="Thme1">
    <w:name w:val="Thème"/>
    <w:basedOn w:val="TableauNormal"/>
    <w:rsid w:val="00FD3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redulivre">
    <w:name w:val="Book Title"/>
    <w:uiPriority w:val="33"/>
    <w:qFormat/>
    <w:rsid w:val="00FD31A7"/>
    <w:rPr>
      <w:b/>
      <w:bCs/>
      <w:smallCaps/>
      <w:spacing w:val="5"/>
    </w:rPr>
  </w:style>
  <w:style w:type="table" w:styleId="Trameclaire-Accent1">
    <w:name w:val="Light Shading Accent 1"/>
    <w:basedOn w:val="TableauNormal"/>
    <w:uiPriority w:val="60"/>
    <w:rsid w:val="00FD31A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rsid w:val="00FD31A7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rsid w:val="00FD31A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rsid w:val="00FD31A7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rsid w:val="00FD31A7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rsid w:val="00FD31A7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Tramecouleur">
    <w:name w:val="Colorful Shading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5">
    <w:name w:val="Colorful Shading Accent 5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4">
    <w:name w:val="Colorful Shading Accent 4"/>
    <w:basedOn w:val="TableauNormal"/>
    <w:uiPriority w:val="71"/>
    <w:rsid w:val="00FD31A7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moyenne1">
    <w:name w:val="Medium Shading 1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FD31A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FD31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VariableHTML">
    <w:name w:val="HTML Variable"/>
    <w:rsid w:val="00FD31A7"/>
    <w:rPr>
      <w:i/>
      <w:iCs/>
    </w:rPr>
  </w:style>
  <w:style w:type="table" w:customStyle="1" w:styleId="Web11">
    <w:name w:val="Web 1"/>
    <w:basedOn w:val="TableauNormal"/>
    <w:rsid w:val="00FD31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21">
    <w:name w:val="Web 2"/>
    <w:basedOn w:val="TableauNormal"/>
    <w:rsid w:val="00FD31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VPremireSocit">
    <w:name w:val="CV Première Société"/>
    <w:basedOn w:val="CVTitreSection"/>
    <w:next w:val="Normal"/>
    <w:rsid w:val="00366F7C"/>
    <w:pPr>
      <w:tabs>
        <w:tab w:val="clear" w:pos="9640"/>
        <w:tab w:val="right" w:pos="9356"/>
      </w:tabs>
      <w:spacing w:before="360" w:after="240"/>
      <w:ind w:left="284" w:right="2268"/>
    </w:pPr>
    <w:rPr>
      <w:i w:val="0"/>
      <w:caps w:val="0"/>
    </w:rPr>
  </w:style>
  <w:style w:type="paragraph" w:customStyle="1" w:styleId="CVTitreSectionDC">
    <w:name w:val="CV Titre Section DC"/>
    <w:basedOn w:val="CVTitreSection"/>
    <w:rsid w:val="00366F7C"/>
    <w:pPr>
      <w:pBdr>
        <w:bottom w:val="single" w:sz="4" w:space="6" w:color="auto"/>
      </w:pBdr>
    </w:pPr>
  </w:style>
  <w:style w:type="paragraph" w:customStyle="1" w:styleId="StyleCVFonctionExprienceBlanc">
    <w:name w:val="Style CV Fonction &amp; Expérience + Blanc"/>
    <w:basedOn w:val="CVFonctionExprience"/>
    <w:rsid w:val="000D296C"/>
    <w:rPr>
      <w:bCs/>
      <w:iCs w:val="0"/>
      <w:color w:val="FFFFFF"/>
    </w:rPr>
  </w:style>
  <w:style w:type="paragraph" w:customStyle="1" w:styleId="CVMissionTcheNiveau2">
    <w:name w:val="CV Mission Tâche Niveau 2"/>
    <w:basedOn w:val="CVMissionTche"/>
    <w:qFormat/>
    <w:rsid w:val="00BA124A"/>
    <w:pPr>
      <w:numPr>
        <w:numId w:val="0"/>
      </w:numPr>
      <w:tabs>
        <w:tab w:val="num" w:pos="720"/>
        <w:tab w:val="left" w:pos="851"/>
      </w:tabs>
      <w:ind w:left="851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apteagroup.fr" TargetMode="External"/><Relationship Id="rId1" Type="http://schemas.openxmlformats.org/officeDocument/2006/relationships/hyperlink" Target="http://www.apteagroup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CV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CV.DOT</Template>
  <TotalTime>157</TotalTime>
  <Pages>4</Pages>
  <Words>1147</Words>
  <Characters>6356</Characters>
  <Application>Microsoft Office Word</Application>
  <DocSecurity>0</DocSecurity>
  <Lines>144</Lines>
  <Paragraphs>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APTEA</Company>
  <LinksUpToDate>false</LinksUpToDate>
  <CharactersWithSpaces>7409</CharactersWithSpaces>
  <SharedDoc>false</SharedDoc>
  <HLinks>
    <vt:vector size="12" baseType="variant">
      <vt:variant>
        <vt:i4>5570681</vt:i4>
      </vt:variant>
      <vt:variant>
        <vt:i4>12</vt:i4>
      </vt:variant>
      <vt:variant>
        <vt:i4>0</vt:i4>
      </vt:variant>
      <vt:variant>
        <vt:i4>5</vt:i4>
      </vt:variant>
      <vt:variant>
        <vt:lpwstr>mailto:contact@apteagroup.fr</vt:lpwstr>
      </vt:variant>
      <vt:variant>
        <vt:lpwstr/>
      </vt:variant>
      <vt:variant>
        <vt:i4>262235</vt:i4>
      </vt:variant>
      <vt:variant>
        <vt:i4>9</vt:i4>
      </vt:variant>
      <vt:variant>
        <vt:i4>0</vt:i4>
      </vt:variant>
      <vt:variant>
        <vt:i4>5</vt:i4>
      </vt:variant>
      <vt:variant>
        <vt:lpwstr>http://www.apteagroup.fr/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APTEA</dc:creator>
  <cp:lastModifiedBy>Pierre Bourliatoux</cp:lastModifiedBy>
  <cp:revision>34</cp:revision>
  <cp:lastPrinted>2014-03-26T14:39:00Z</cp:lastPrinted>
  <dcterms:created xsi:type="dcterms:W3CDTF">2013-03-30T08:48:00Z</dcterms:created>
  <dcterms:modified xsi:type="dcterms:W3CDTF">2014-09-16T16:01:00Z</dcterms:modified>
</cp:coreProperties>
</file>